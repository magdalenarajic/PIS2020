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0703" w14:textId="3EDE83A6" w:rsidR="00720660" w:rsidRPr="00720660" w:rsidRDefault="00720660" w:rsidP="00720660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Kinostar</w:t>
      </w:r>
      <w:r w:rsidRPr="00720660">
        <w:rPr>
          <w:sz w:val="28"/>
          <w:szCs w:val="28"/>
          <w:lang w:val="hr-HR"/>
        </w:rPr>
        <w:t xml:space="preserve">                                                                                                              </w:t>
      </w:r>
      <w:r w:rsidRPr="00720660">
        <w:rPr>
          <w:b w:val="0"/>
          <w:bCs/>
          <w:sz w:val="28"/>
          <w:szCs w:val="28"/>
          <w:lang w:val="hr-HR"/>
        </w:rPr>
        <w:t>Online rezervacija karti za kino</w:t>
      </w:r>
    </w:p>
    <w:p w14:paraId="14398EA1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7F216E75" w14:textId="518BFAC9"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>pecifikacija</w:t>
      </w:r>
      <w:r w:rsidR="008A6777">
        <w:rPr>
          <w:rFonts w:ascii="Arial" w:hAnsi="Arial" w:cs="Arial"/>
          <w:i/>
          <w:szCs w:val="36"/>
          <w:lang w:val="hr-HR"/>
        </w:rPr>
        <w:t xml:space="preserve"> sustava</w:t>
      </w:r>
    </w:p>
    <w:p w14:paraId="409772A5" w14:textId="77777777"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14:paraId="0D15EC67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1D1AD156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8DD8046" w14:textId="77777777"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548EC177" w14:textId="0A74785B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720660">
        <w:rPr>
          <w:rFonts w:ascii="Arial" w:hAnsi="Arial" w:cs="Arial"/>
          <w:szCs w:val="22"/>
          <w:lang w:val="hr-HR"/>
        </w:rPr>
        <w:t>(TIM 4):</w:t>
      </w:r>
    </w:p>
    <w:p w14:paraId="03A0C960" w14:textId="3139E7A4" w:rsidR="0058521F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Magdalena Rajić , 521/RM</w:t>
      </w:r>
    </w:p>
    <w:p w14:paraId="15785B58" w14:textId="351AED4D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Helena Zeko ,</w:t>
      </w:r>
      <w:r w:rsidR="00924154">
        <w:rPr>
          <w:rFonts w:ascii="Arial" w:hAnsi="Arial" w:cs="Arial"/>
          <w:szCs w:val="22"/>
          <w:lang w:val="hr-HR"/>
        </w:rPr>
        <w:t xml:space="preserve"> 542/RM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7902C895" w14:textId="442BFBE3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Ivona Pilić ,</w:t>
      </w:r>
      <w:r w:rsidR="00924154">
        <w:rPr>
          <w:rFonts w:ascii="Arial" w:hAnsi="Arial" w:cs="Arial"/>
          <w:szCs w:val="22"/>
          <w:lang w:val="hr-HR"/>
        </w:rPr>
        <w:t xml:space="preserve"> 522/RM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6C78F142" w14:textId="77777777" w:rsidR="00720660" w:rsidRPr="003C0AEF" w:rsidRDefault="00720660" w:rsidP="0058521F">
      <w:pPr>
        <w:jc w:val="right"/>
        <w:rPr>
          <w:rFonts w:ascii="Arial" w:hAnsi="Arial" w:cs="Arial"/>
          <w:szCs w:val="22"/>
          <w:lang w:val="hr-HR"/>
        </w:rPr>
      </w:pPr>
    </w:p>
    <w:p w14:paraId="4A5A24DE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7F452CF0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1BDA00A8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1557DE1D" w14:textId="3D6761FA"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720660">
        <w:rPr>
          <w:rFonts w:ascii="Arial" w:hAnsi="Arial" w:cs="Arial"/>
          <w:szCs w:val="22"/>
          <w:lang w:val="hr-HR"/>
        </w:rPr>
        <w:t>22.01.2021.</w:t>
      </w:r>
    </w:p>
    <w:p w14:paraId="66F0B109" w14:textId="77777777"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3AC49072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00C39001" w14:textId="77777777" w:rsidTr="00545A77">
        <w:trPr>
          <w:trHeight w:val="323"/>
        </w:trPr>
        <w:tc>
          <w:tcPr>
            <w:tcW w:w="1314" w:type="pct"/>
          </w:tcPr>
          <w:p w14:paraId="21E627A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58BFB0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3629E85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5E46722C" w14:textId="77777777" w:rsidTr="00545A77">
        <w:trPr>
          <w:trHeight w:val="323"/>
        </w:trPr>
        <w:tc>
          <w:tcPr>
            <w:tcW w:w="1314" w:type="pct"/>
          </w:tcPr>
          <w:p w14:paraId="69781887" w14:textId="774DD9B9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  <w:tc>
          <w:tcPr>
            <w:tcW w:w="1163" w:type="pct"/>
          </w:tcPr>
          <w:p w14:paraId="3F51ECA7" w14:textId="2F990CFA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44F0A06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7A2DE890" w14:textId="77777777" w:rsidTr="00545A77">
        <w:trPr>
          <w:trHeight w:val="323"/>
        </w:trPr>
        <w:tc>
          <w:tcPr>
            <w:tcW w:w="1314" w:type="pct"/>
          </w:tcPr>
          <w:p w14:paraId="4F96EB42" w14:textId="51EC8E04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Helena Zeko </w:t>
            </w:r>
          </w:p>
        </w:tc>
        <w:tc>
          <w:tcPr>
            <w:tcW w:w="1163" w:type="pct"/>
          </w:tcPr>
          <w:p w14:paraId="6BCC24AE" w14:textId="1AC87ADE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11A82206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D712406" w14:textId="77777777" w:rsidTr="00545A77">
        <w:trPr>
          <w:trHeight w:val="323"/>
        </w:trPr>
        <w:tc>
          <w:tcPr>
            <w:tcW w:w="1314" w:type="pct"/>
          </w:tcPr>
          <w:p w14:paraId="4E3FD8D8" w14:textId="17D3D1AD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Ivona Pilić</w:t>
            </w:r>
          </w:p>
        </w:tc>
        <w:tc>
          <w:tcPr>
            <w:tcW w:w="1163" w:type="pct"/>
          </w:tcPr>
          <w:p w14:paraId="026EAC1E" w14:textId="31331AF2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6ACD9F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5B2DFF73" w14:textId="77777777" w:rsidTr="00545A77">
        <w:trPr>
          <w:trHeight w:val="323"/>
        </w:trPr>
        <w:tc>
          <w:tcPr>
            <w:tcW w:w="1314" w:type="pct"/>
          </w:tcPr>
          <w:p w14:paraId="287FF0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F4563E7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4166BB0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EADC7AE" w14:textId="77777777"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3BD21D14" w14:textId="77777777"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06B24AF5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926"/>
        <w:gridCol w:w="3013"/>
        <w:gridCol w:w="2552"/>
        <w:gridCol w:w="1535"/>
      </w:tblGrid>
      <w:tr w:rsidR="00A768E3" w:rsidRPr="003C0AEF" w14:paraId="1707C64D" w14:textId="77777777" w:rsidTr="00A768E3">
        <w:tc>
          <w:tcPr>
            <w:tcW w:w="630" w:type="pct"/>
          </w:tcPr>
          <w:p w14:paraId="00F23F7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6878B2DB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79726F7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362B5A30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382FA633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64E790EA" w14:textId="77777777" w:rsidTr="00A768E3">
        <w:tc>
          <w:tcPr>
            <w:tcW w:w="630" w:type="pct"/>
          </w:tcPr>
          <w:p w14:paraId="204F2E4C" w14:textId="1D0F9D6E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22/01/2021</w:t>
            </w:r>
          </w:p>
        </w:tc>
        <w:tc>
          <w:tcPr>
            <w:tcW w:w="428" w:type="pct"/>
          </w:tcPr>
          <w:p w14:paraId="18AFE78A" w14:textId="5A4F43B7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2F524903" w14:textId="7988AFA5" w:rsidR="00A768E3" w:rsidRPr="003C0AEF" w:rsidRDefault="00E3661B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Inicijalni opis sustava</w:t>
            </w:r>
          </w:p>
        </w:tc>
        <w:tc>
          <w:tcPr>
            <w:tcW w:w="1413" w:type="pct"/>
          </w:tcPr>
          <w:p w14:paraId="02C7D48E" w14:textId="449127B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Definiran uvod i opis sustava, definiranje zahtjeva</w:t>
            </w:r>
          </w:p>
        </w:tc>
        <w:tc>
          <w:tcPr>
            <w:tcW w:w="870" w:type="pct"/>
          </w:tcPr>
          <w:p w14:paraId="4732049B" w14:textId="5EF1D34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3BED222D" w14:textId="77777777" w:rsidTr="00A768E3">
        <w:tc>
          <w:tcPr>
            <w:tcW w:w="630" w:type="pct"/>
          </w:tcPr>
          <w:p w14:paraId="22AF535A" w14:textId="5955FA4C" w:rsidR="00A768E3" w:rsidRPr="003C0AEF" w:rsidRDefault="00E3661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  <w:r w:rsidR="004E4C69">
              <w:rPr>
                <w:rFonts w:ascii="Arial" w:hAnsi="Arial" w:cs="Arial"/>
                <w:szCs w:val="22"/>
                <w:lang w:val="hr-HR"/>
              </w:rPr>
              <w:t>3/</w:t>
            </w:r>
            <w:r>
              <w:rPr>
                <w:rFonts w:ascii="Arial" w:hAnsi="Arial" w:cs="Arial"/>
                <w:szCs w:val="22"/>
                <w:lang w:val="hr-HR"/>
              </w:rPr>
              <w:t>01/2021</w:t>
            </w:r>
          </w:p>
        </w:tc>
        <w:tc>
          <w:tcPr>
            <w:tcW w:w="428" w:type="pct"/>
          </w:tcPr>
          <w:p w14:paraId="3B1D5E37" w14:textId="3D502BE1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E3661B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0B4387F" w14:textId="3EC50406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72DBB54F" w14:textId="113DC5CD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Specifikacija use-case diagrama </w:t>
            </w:r>
            <w:r w:rsidR="000A42BB">
              <w:rPr>
                <w:rFonts w:ascii="Arial" w:hAnsi="Arial" w:cs="Arial"/>
                <w:szCs w:val="22"/>
                <w:lang w:val="hr-HR"/>
              </w:rPr>
              <w:t>, Funkcionalni zahtjevi za korisnika</w:t>
            </w:r>
          </w:p>
          <w:p w14:paraId="4CE85C25" w14:textId="53313780" w:rsidR="004E4C69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CC0D152" w14:textId="77777777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Helena Zeko</w:t>
            </w:r>
          </w:p>
          <w:p w14:paraId="0923C299" w14:textId="550AE634" w:rsidR="000A42BB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5B7AEB20" w14:textId="77777777" w:rsidTr="00A768E3">
        <w:tc>
          <w:tcPr>
            <w:tcW w:w="630" w:type="pct"/>
          </w:tcPr>
          <w:p w14:paraId="1344F3D7" w14:textId="6F2FA5BD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23/01/2021</w:t>
            </w:r>
          </w:p>
        </w:tc>
        <w:tc>
          <w:tcPr>
            <w:tcW w:w="428" w:type="pct"/>
          </w:tcPr>
          <w:p w14:paraId="574B2A43" w14:textId="4E1645FF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4E4C69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9A13E27" w14:textId="2924E6AF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39DA5B00" w14:textId="1D53A0D6" w:rsidR="00A768E3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Klasifikacija funkcionalnih zahtjeva</w:t>
            </w:r>
          </w:p>
        </w:tc>
        <w:tc>
          <w:tcPr>
            <w:tcW w:w="870" w:type="pct"/>
          </w:tcPr>
          <w:p w14:paraId="08E1DA28" w14:textId="7AA44EC2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Ivona Pilić</w:t>
            </w:r>
          </w:p>
        </w:tc>
      </w:tr>
      <w:tr w:rsidR="00A768E3" w:rsidRPr="003C0AEF" w14:paraId="1C18A502" w14:textId="77777777" w:rsidTr="00A768E3">
        <w:tc>
          <w:tcPr>
            <w:tcW w:w="630" w:type="pct"/>
          </w:tcPr>
          <w:p w14:paraId="159B061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7746580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60AD02E6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68552E7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26E436D7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787EFB77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3A81F7D8" w14:textId="77777777"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14:paraId="270DFDCD" w14:textId="77777777" w:rsidR="008A6777" w:rsidRPr="008A6777" w:rsidRDefault="00EE3B16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53247237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Uvod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_Toc532472376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ECE5D44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7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Svrha dokumenta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_Toc532472377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2DDCD198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7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Definicije, akronimi i skraćenice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_Toc532472378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B619089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7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Reference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_Toc532472379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38F282DB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0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1.4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Sažetak dokumenta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_Toc532472380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A92D00B" w14:textId="77777777" w:rsidR="008A6777" w:rsidRPr="008A6777" w:rsidRDefault="005E377A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 xml:space="preserve">Opis </w:t>
        </w:r>
        <w:r w:rsidR="008A6777" w:rsidRPr="008A6777">
          <w:rPr>
            <w:rStyle w:val="Hiperveza"/>
            <w:rFonts w:ascii="Arial" w:hAnsi="Arial" w:cs="Arial"/>
            <w:noProof/>
          </w:rPr>
          <w:t>SUSTAVA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_Toc532472381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D441095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2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Svrha SUSTAVA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_Toc532472382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373D151F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3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OPSEG PROJEKTA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_Toc532472383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7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3D601CCE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4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Korisnici i njihove karakteristike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_Toc532472384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2B3DDCCF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5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Funkcionalnosti SUSTAVA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_Toc532472385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F4CC018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Pretpostavke i ovisnosti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_Toc532472386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3E726330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2.6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Planiranje zahtjeva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_Toc532472387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553F5B0" w14:textId="77777777" w:rsidR="008A6777" w:rsidRPr="008A6777" w:rsidRDefault="005E377A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Razrada zahtjeva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_Toc532472388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10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1054531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8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DIJAGRAM KORIŠTENJA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_Toc532472389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23C43FE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0" w:history="1">
        <w:r w:rsidR="008A6777" w:rsidRPr="008A6777">
          <w:rPr>
            <w:rStyle w:val="Hiperveza"/>
            <w:rFonts w:ascii="Arial" w:hAnsi="Arial" w:cs="Arial"/>
            <w:noProof/>
          </w:rPr>
          <w:t>3.2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sudionici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_Toc532472390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D091CEC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1" w:history="1">
        <w:r w:rsidR="008A6777" w:rsidRPr="008A6777">
          <w:rPr>
            <w:rStyle w:val="Hiperveza"/>
            <w:rFonts w:ascii="Arial" w:hAnsi="Arial" w:cs="Arial"/>
            <w:noProof/>
          </w:rPr>
          <w:t>3.2.1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Ljudski sudionici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_Toc532472391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1A765AD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2" w:history="1">
        <w:r w:rsidR="008A6777" w:rsidRPr="008A6777">
          <w:rPr>
            <w:rStyle w:val="Hiperveza"/>
            <w:rFonts w:ascii="Arial" w:hAnsi="Arial" w:cs="Arial"/>
            <w:noProof/>
          </w:rPr>
          <w:t>3.2.2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Hardware Actors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_Toc532472392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11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DF46375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3" w:history="1">
        <w:r w:rsidR="008A6777" w:rsidRPr="008A6777">
          <w:rPr>
            <w:rStyle w:val="Hiperveza"/>
            <w:rFonts w:ascii="Arial" w:hAnsi="Arial" w:cs="Arial"/>
            <w:noProof/>
          </w:rPr>
          <w:t>3.2.3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Software System Actors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_Toc532472393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12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33984F87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4" w:history="1">
        <w:r w:rsidR="008A6777" w:rsidRPr="008A6777">
          <w:rPr>
            <w:rStyle w:val="Hiperveza"/>
            <w:rFonts w:ascii="Arial" w:hAnsi="Arial" w:cs="Arial"/>
            <w:noProof/>
          </w:rPr>
          <w:t>3.3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Specifikacija USE Case dijagrama korištenja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_Toc532472394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12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52FC794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5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Funkcionalni zahtjevi za  KORISNIKA &lt;NAZIV KORISNIKA&gt;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_Toc532472395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5087B4A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3.4.1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 xml:space="preserve">Prijavi se u sustav – </w:t>
        </w:r>
        <w:r w:rsidR="008A6777" w:rsidRPr="008A6777">
          <w:rPr>
            <w:rStyle w:val="Hiperveza"/>
            <w:rFonts w:ascii="Arial" w:hAnsi="Arial" w:cs="Arial"/>
            <w:i/>
            <w:noProof/>
            <w:lang w:val="hr-HR"/>
          </w:rPr>
          <w:t>Login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_Toc532472396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16EAFE7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3.4.2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 xml:space="preserve">Registracija korisnika  - </w:t>
        </w:r>
        <w:r w:rsidR="008A6777" w:rsidRPr="008A6777">
          <w:rPr>
            <w:rStyle w:val="Hiperveza"/>
            <w:rFonts w:ascii="Arial" w:hAnsi="Arial" w:cs="Arial"/>
            <w:i/>
            <w:noProof/>
            <w:lang w:val="hr-HR"/>
          </w:rPr>
          <w:t>Registration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_Toc532472397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3E5F31F2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8" w:history="1">
        <w:r w:rsidR="008A6777" w:rsidRPr="008A6777">
          <w:rPr>
            <w:rStyle w:val="Hiperveza"/>
            <w:rFonts w:ascii="Arial" w:hAnsi="Arial" w:cs="Arial"/>
            <w:noProof/>
          </w:rPr>
          <w:t>3.4.3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Use Case 1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_Toc532472398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650BE2A9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399" w:history="1">
        <w:r w:rsidR="008A6777" w:rsidRPr="008A6777">
          <w:rPr>
            <w:rStyle w:val="Hiperveza"/>
            <w:rFonts w:ascii="Arial" w:hAnsi="Arial" w:cs="Arial"/>
            <w:noProof/>
          </w:rPr>
          <w:t>3.4.4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Use Case 2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_Toc532472399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14034DC1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0" w:history="1">
        <w:r w:rsidR="008A6777" w:rsidRPr="008A6777">
          <w:rPr>
            <w:rStyle w:val="Hiperveza"/>
            <w:rFonts w:ascii="Arial" w:hAnsi="Arial" w:cs="Arial"/>
            <w:noProof/>
          </w:rPr>
          <w:t>3.4.5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Use Case n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_Toc532472400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DCAAF37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Klasifikacija funkcionalnih zahtjeva ili USE CASE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_Toc532472401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16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3B0C379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2" w:history="1">
        <w:r w:rsidR="008A6777" w:rsidRPr="008A6777">
          <w:rPr>
            <w:rStyle w:val="Hiperveza"/>
            <w:rFonts w:ascii="Arial" w:hAnsi="Arial" w:cs="Arial"/>
            <w:noProof/>
          </w:rPr>
          <w:t>3.6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Performance Requirements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_Toc532472402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17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6F47C169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3" w:history="1">
        <w:r w:rsidR="008A6777" w:rsidRPr="008A6777">
          <w:rPr>
            <w:rStyle w:val="Hiperveza"/>
            <w:rFonts w:ascii="Arial" w:hAnsi="Arial" w:cs="Arial"/>
            <w:noProof/>
          </w:rPr>
          <w:t>3.7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Design Constraints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_Toc532472403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2ED3CBC9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4" w:history="1">
        <w:r w:rsidR="008A6777" w:rsidRPr="008A6777">
          <w:rPr>
            <w:rStyle w:val="Hiperveza"/>
            <w:rFonts w:ascii="Arial" w:hAnsi="Arial" w:cs="Arial"/>
            <w:noProof/>
          </w:rPr>
          <w:t>3.8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Software system attributes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_Toc532472404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E3DB491" w14:textId="77777777" w:rsidR="008A6777" w:rsidRPr="008A6777" w:rsidRDefault="005E377A">
      <w:pPr>
        <w:pStyle w:val="Sadraj2"/>
        <w:tabs>
          <w:tab w:val="left" w:pos="10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5" w:history="1">
        <w:r w:rsidR="008A6777" w:rsidRPr="008A6777">
          <w:rPr>
            <w:rStyle w:val="Hiperveza"/>
            <w:rFonts w:ascii="Arial" w:hAnsi="Arial" w:cs="Arial"/>
            <w:noProof/>
            <w:lang w:val="en-US"/>
          </w:rPr>
          <w:t>3.9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</w:rPr>
          <w:t>Logical Database Requirements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_Toc532472405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18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044CA48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3.9.1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Relacijski model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_Toc532472406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1A11216C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3.9.2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_Toc532472407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19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1E3BEA0D" w14:textId="77777777" w:rsidR="008A6777" w:rsidRPr="008A6777" w:rsidRDefault="005E377A">
      <w:pPr>
        <w:pStyle w:val="Sadraj2"/>
        <w:tabs>
          <w:tab w:val="left" w:pos="1200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Nefunkcionalni zahtjevi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_Toc532472408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29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B8EC8F0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0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Korisnička sučelja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_Toc532472409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29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2FBFA5AF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0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Vanjska sučelja i integracije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_Toc532472410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29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66440636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3.10.3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Upotrebljivost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_Toc532472411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30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AAF2513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2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3.10.4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Performanse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_Toc532472412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30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C2E337B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3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3.10.5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Korektnost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_Toc532472413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31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6379A689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4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3.10.6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Instalacija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_Toc532472414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32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CF6C018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5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3.10.7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Upravljanje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i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održavanje sustava</w:t>
        </w:r>
        <w:r w:rsidR="008A6777">
          <w:rPr>
            <w:rStyle w:val="Hiperveza"/>
            <w:rFonts w:ascii="Arial" w:hAnsi="Arial" w:cs="Arial"/>
            <w:noProof/>
            <w:lang w:val="hr-HR"/>
          </w:rPr>
          <w:t xml:space="preserve"> </w:t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_Toc532472415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32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313428E5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6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3.10.8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Prenosivost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_Toc532472416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39119A4E" w14:textId="77777777" w:rsidR="008A6777" w:rsidRPr="008A6777" w:rsidRDefault="005E377A">
      <w:pPr>
        <w:pStyle w:val="Sadraj3"/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7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3.10.9</w:t>
        </w:r>
        <w:r w:rsidR="008A6777">
          <w:rPr>
            <w:rFonts w:ascii="Arial" w:eastAsiaTheme="minorEastAsia" w:hAnsi="Arial" w:cs="Arial"/>
            <w:noProof/>
            <w:szCs w:val="22"/>
            <w:lang w:val="hr-HR" w:eastAsia="hr-HR"/>
          </w:rPr>
          <w:t xml:space="preserve"> </w:t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Skalabilnost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_Toc532472417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3597641" w14:textId="77777777" w:rsidR="008A6777" w:rsidRPr="008A6777" w:rsidRDefault="005E377A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8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3.10.10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Sigurnost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_Toc532472418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A1A863C" w14:textId="77777777" w:rsidR="008A6777" w:rsidRPr="008A6777" w:rsidRDefault="005E377A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19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3.10.11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Primjenjivi standardi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_Toc532472419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33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69C97EA" w14:textId="77777777" w:rsidR="008A6777" w:rsidRPr="008A6777" w:rsidRDefault="005E377A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0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3.10.12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Robusnost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_Toc532472420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707CF054" w14:textId="77777777" w:rsidR="008A6777" w:rsidRPr="008A6777" w:rsidRDefault="005E377A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1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3.10.13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Internacionalizacija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_Toc532472421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041CBE54" w14:textId="77777777" w:rsidR="008A6777" w:rsidRPr="008A6777" w:rsidRDefault="005E377A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2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3.10.14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Personalizacija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_Toc532472422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5DBE6113" w14:textId="77777777" w:rsidR="008A6777" w:rsidRPr="008A6777" w:rsidRDefault="005E377A">
      <w:pPr>
        <w:pStyle w:val="Sadraj3"/>
        <w:tabs>
          <w:tab w:val="left" w:pos="1753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3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3.10.15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Ograničenja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_Toc532472423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34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6B9EF775" w14:textId="77777777" w:rsidR="008A6777" w:rsidRPr="008A6777" w:rsidRDefault="005E377A">
      <w:pPr>
        <w:pStyle w:val="Sadraj1"/>
        <w:tabs>
          <w:tab w:val="left" w:pos="432"/>
        </w:tabs>
        <w:rPr>
          <w:rFonts w:ascii="Arial" w:eastAsiaTheme="minorEastAsia" w:hAnsi="Arial" w:cs="Arial"/>
          <w:noProof/>
          <w:szCs w:val="22"/>
          <w:lang w:val="hr-HR" w:eastAsia="hr-HR"/>
        </w:rPr>
      </w:pPr>
      <w:hyperlink w:anchor="_Toc532472424" w:history="1"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4.</w:t>
        </w:r>
        <w:r w:rsidR="008A6777" w:rsidRPr="008A6777">
          <w:rPr>
            <w:rFonts w:ascii="Arial" w:eastAsiaTheme="minorEastAsia" w:hAnsi="Arial" w:cs="Arial"/>
            <w:noProof/>
            <w:szCs w:val="22"/>
            <w:lang w:val="hr-HR" w:eastAsia="hr-HR"/>
          </w:rPr>
          <w:tab/>
        </w:r>
        <w:r w:rsidR="008A6777" w:rsidRPr="008A6777">
          <w:rPr>
            <w:rStyle w:val="Hiperveza"/>
            <w:rFonts w:ascii="Arial" w:hAnsi="Arial" w:cs="Arial"/>
            <w:noProof/>
            <w:lang w:val="hr-HR"/>
          </w:rPr>
          <w:t>Prilozi</w:t>
        </w:r>
        <w:r w:rsidR="008A6777" w:rsidRPr="008A6777">
          <w:rPr>
            <w:rFonts w:ascii="Arial" w:hAnsi="Arial" w:cs="Arial"/>
            <w:noProof/>
            <w:webHidden/>
          </w:rPr>
          <w:tab/>
        </w:r>
        <w:r w:rsidR="008A6777" w:rsidRPr="008A6777">
          <w:rPr>
            <w:rFonts w:ascii="Arial" w:hAnsi="Arial" w:cs="Arial"/>
            <w:noProof/>
            <w:webHidden/>
          </w:rPr>
          <w:fldChar w:fldCharType="begin"/>
        </w:r>
        <w:r w:rsidR="008A6777" w:rsidRPr="008A6777">
          <w:rPr>
            <w:rFonts w:ascii="Arial" w:hAnsi="Arial" w:cs="Arial"/>
            <w:noProof/>
            <w:webHidden/>
          </w:rPr>
          <w:instrText xml:space="preserve"> PAGEREF _Toc532472424 \h </w:instrText>
        </w:r>
        <w:r w:rsidR="008A6777" w:rsidRPr="008A6777">
          <w:rPr>
            <w:rFonts w:ascii="Arial" w:hAnsi="Arial" w:cs="Arial"/>
            <w:noProof/>
            <w:webHidden/>
          </w:rPr>
        </w:r>
        <w:r w:rsidR="008A6777" w:rsidRPr="008A6777">
          <w:rPr>
            <w:rFonts w:ascii="Arial" w:hAnsi="Arial" w:cs="Arial"/>
            <w:noProof/>
            <w:webHidden/>
          </w:rPr>
          <w:fldChar w:fldCharType="separate"/>
        </w:r>
        <w:r w:rsidR="008A6777" w:rsidRPr="008A6777">
          <w:rPr>
            <w:rFonts w:ascii="Arial" w:hAnsi="Arial" w:cs="Arial"/>
            <w:noProof/>
            <w:webHidden/>
          </w:rPr>
          <w:t>35</w:t>
        </w:r>
        <w:r w:rsidR="008A6777" w:rsidRPr="008A6777">
          <w:rPr>
            <w:rFonts w:ascii="Arial" w:hAnsi="Arial" w:cs="Arial"/>
            <w:noProof/>
            <w:webHidden/>
          </w:rPr>
          <w:fldChar w:fldCharType="end"/>
        </w:r>
      </w:hyperlink>
    </w:p>
    <w:p w14:paraId="4C883060" w14:textId="77777777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1FB4A9DE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70E57F10" w14:textId="77777777"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2F488BB7" w14:textId="77777777"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532472376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14:paraId="52D5D8F3" w14:textId="3EC34AB0" w:rsidR="00545A77" w:rsidRPr="00924154" w:rsidRDefault="00A3013C" w:rsidP="00C67CD1">
      <w:pPr>
        <w:pStyle w:val="StandardWeb"/>
        <w:spacing w:line="360" w:lineRule="auto"/>
        <w:rPr>
          <w:rFonts w:ascii="Arial" w:hAnsi="Arial" w:cs="Arial"/>
          <w:sz w:val="22"/>
          <w:szCs w:val="22"/>
          <w:lang w:val="hr-HR"/>
        </w:rPr>
      </w:pPr>
      <w:bookmarkStart w:id="2" w:name="_Toc317626440"/>
      <w:r>
        <w:rPr>
          <w:rFonts w:ascii="Arial" w:hAnsi="Arial" w:cs="Arial"/>
          <w:sz w:val="22"/>
          <w:szCs w:val="22"/>
          <w:lang w:val="hr-HR"/>
        </w:rPr>
        <w:t>Većina ljudi odustanu od odlaska u kino upravo zbog gužvi na blagajnama , čekanja u redovima da bi kupili kartu i pogledali film</w:t>
      </w:r>
      <w:r w:rsidR="00AF0C80">
        <w:rPr>
          <w:rFonts w:ascii="Arial" w:hAnsi="Arial" w:cs="Arial"/>
          <w:sz w:val="22"/>
          <w:szCs w:val="22"/>
          <w:lang w:val="hr-HR"/>
        </w:rPr>
        <w:t>.</w:t>
      </w:r>
      <w:r>
        <w:rPr>
          <w:rFonts w:ascii="Arial" w:hAnsi="Arial" w:cs="Arial"/>
          <w:sz w:val="22"/>
          <w:szCs w:val="22"/>
          <w:lang w:val="hr-HR"/>
        </w:rPr>
        <w:t>Također im vrijeme oduzima i odluka koji film pogledati kada dođu u kino.</w:t>
      </w:r>
      <w:r w:rsidR="004E4C69">
        <w:rPr>
          <w:rFonts w:ascii="Arial" w:hAnsi="Arial" w:cs="Arial"/>
          <w:sz w:val="22"/>
          <w:szCs w:val="22"/>
          <w:lang w:val="hr-HR"/>
        </w:rPr>
        <w:t>Mnogi ljudi ne vole ići u kino upravo zbog gužvi ili kada dođu mjesta za njihov najdraži film su već sva popunjena.</w:t>
      </w:r>
      <w:r>
        <w:rPr>
          <w:rFonts w:ascii="Arial" w:hAnsi="Arial" w:cs="Arial"/>
          <w:sz w:val="22"/>
          <w:szCs w:val="22"/>
          <w:lang w:val="hr-HR"/>
        </w:rPr>
        <w:t>Sustav omogućava posjetiteljima brzu i jednostavnu mogućnost pregleda dostupnih filmova i njihovog vremena prikazivanja, te brzu odluku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koji film pogledati</w:t>
      </w:r>
      <w:r w:rsidR="00AF0C80">
        <w:rPr>
          <w:rFonts w:ascii="Arial" w:hAnsi="Arial" w:cs="Arial"/>
          <w:sz w:val="22"/>
          <w:szCs w:val="22"/>
          <w:lang w:val="hr-HR"/>
        </w:rPr>
        <w:t>(uz detalje o filmu i trailer filma)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i rezervirati mjesto za njega, i tako izbjegnuti čekanja u kinu i gužve.</w:t>
      </w:r>
    </w:p>
    <w:p w14:paraId="70F0B9DE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3" w:name="_Toc334234469"/>
      <w:bookmarkStart w:id="4" w:name="_Toc532472377"/>
      <w:r w:rsidRPr="003C0AEF">
        <w:rPr>
          <w:rFonts w:cs="Arial"/>
          <w:sz w:val="22"/>
          <w:szCs w:val="22"/>
          <w:lang w:val="hr-HR"/>
        </w:rPr>
        <w:t>Svrha dokumenta</w:t>
      </w:r>
      <w:bookmarkEnd w:id="3"/>
      <w:bookmarkEnd w:id="4"/>
    </w:p>
    <w:p w14:paraId="2258DA16" w14:textId="1010671A" w:rsidR="00690126" w:rsidRPr="003C0AEF" w:rsidRDefault="00E3661B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Ovaj dokument je namjenjen korisnicima koji žele pristupiti na ovaj sustav kako bi pregledali dostupne filmove , ali i onima koji žele putem ovog sustava rezervirati mjesto u kinu, Cilj ovog dokumenta je analizirati, prikupiti, definirati potrebe i značajke sustava za online rezervaciju karti. Dokument opisuje i sve klase koje sustav koristi da bi funkcionirao te mu je cilj također pokazati i realizaciju slučaja korištenje sustava.</w:t>
      </w:r>
    </w:p>
    <w:p w14:paraId="557C8027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244D2EA3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3"/>
      <w:bookmarkStart w:id="6" w:name="_Toc532472380"/>
      <w:r w:rsidRPr="003C0AEF">
        <w:rPr>
          <w:rFonts w:cs="Arial"/>
          <w:sz w:val="22"/>
          <w:szCs w:val="22"/>
          <w:lang w:val="hr-HR"/>
        </w:rPr>
        <w:t>Sažetak dokumenta</w:t>
      </w:r>
      <w:bookmarkEnd w:id="5"/>
      <w:bookmarkEnd w:id="6"/>
    </w:p>
    <w:p w14:paraId="0E7B5FFD" w14:textId="59A6F80C" w:rsidR="00E3661B" w:rsidRPr="003C0AEF" w:rsidRDefault="00A94833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Nastavak ovog dokumenta sastoji se od koraka i dodatnih uputa za korištenje sustava. Također korisniku detaljnije objašnjava korake i postupke koji su neophodni ili potrebni za rezervaciju karte u kinu. Predlaže se da korisnik detaljno čita i prouči dokument bez preskakanja pojedinih djelova.</w:t>
      </w:r>
    </w:p>
    <w:p w14:paraId="4B79AD5D" w14:textId="77777777" w:rsidR="00690126" w:rsidRPr="003C0AEF" w:rsidRDefault="00690126" w:rsidP="00690126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w14:paraId="15FCAC85" w14:textId="77777777" w:rsidR="00016866" w:rsidRPr="003C0AEF" w:rsidRDefault="00B13BBE" w:rsidP="00930B06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7" w:name="_Toc532472381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2"/>
      <w:r w:rsidR="00545A77" w:rsidRPr="003C0AEF">
        <w:rPr>
          <w:rFonts w:cs="Arial"/>
          <w:sz w:val="22"/>
          <w:szCs w:val="22"/>
        </w:rPr>
        <w:t>SUSTAVA</w:t>
      </w:r>
      <w:bookmarkEnd w:id="7"/>
    </w:p>
    <w:p w14:paraId="74C15A3C" w14:textId="04D2A9F8" w:rsidR="00F347A0" w:rsidRPr="00F347A0" w:rsidRDefault="008408B2" w:rsidP="00C67CD1">
      <w:pPr>
        <w:pStyle w:val="template"/>
        <w:spacing w:line="360" w:lineRule="auto"/>
        <w:rPr>
          <w:rFonts w:cs="Arial"/>
          <w:i w:val="0"/>
          <w:iCs/>
          <w:szCs w:val="22"/>
          <w:lang w:val="hr-HR"/>
        </w:rPr>
      </w:pPr>
      <w:bookmarkStart w:id="8" w:name="_Toc317626447"/>
      <w:r>
        <w:rPr>
          <w:rFonts w:cs="Arial"/>
          <w:i w:val="0"/>
          <w:iCs/>
          <w:szCs w:val="22"/>
          <w:lang w:val="hr-HR"/>
        </w:rPr>
        <w:t>Kinostar je super aplikacija koja</w:t>
      </w:r>
      <w:r w:rsidR="00F347A0">
        <w:rPr>
          <w:rFonts w:cs="Arial"/>
          <w:i w:val="0"/>
          <w:iCs/>
          <w:szCs w:val="22"/>
          <w:lang w:val="hr-HR"/>
        </w:rPr>
        <w:t xml:space="preserve"> bi treba</w:t>
      </w:r>
      <w:r>
        <w:rPr>
          <w:rFonts w:cs="Arial"/>
          <w:i w:val="0"/>
          <w:iCs/>
          <w:szCs w:val="22"/>
          <w:lang w:val="hr-HR"/>
        </w:rPr>
        <w:t>la</w:t>
      </w:r>
      <w:r w:rsidR="00F347A0">
        <w:rPr>
          <w:rFonts w:cs="Arial"/>
          <w:i w:val="0"/>
          <w:iCs/>
          <w:szCs w:val="22"/>
          <w:lang w:val="hr-HR"/>
        </w:rPr>
        <w:t xml:space="preserve"> osigurati potencijalnom korisniku koji će rezervirati kartu mjesto gdje će brzo i efikasno obaviti rezervaciju, također i kinu pruža mogućnost izlaganja i promoviranja filmova koji se mogu pogledati. Ovaj sustav omogućava korisniku brzu i jednostavnu mogućnost rezerviranje karte iz vlastitog doma bez nepotrepnog ranijeg odlaska u kino da bi to obavio. </w:t>
      </w:r>
    </w:p>
    <w:p w14:paraId="6062C37D" w14:textId="77777777"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14:paraId="47F28008" w14:textId="77777777" w:rsidR="00AC3394" w:rsidRPr="003C0AEF" w:rsidRDefault="00AC3394" w:rsidP="00930B06">
      <w:pPr>
        <w:pStyle w:val="Naslov2"/>
        <w:rPr>
          <w:rFonts w:cs="Arial"/>
          <w:sz w:val="22"/>
          <w:szCs w:val="22"/>
          <w:lang w:val="hr-HR"/>
        </w:rPr>
      </w:pPr>
      <w:bookmarkStart w:id="9" w:name="_Toc532472382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9"/>
    </w:p>
    <w:p w14:paraId="41BA1EA5" w14:textId="21B7D563" w:rsidR="005C3E47" w:rsidRDefault="005C3E47" w:rsidP="00C67CD1">
      <w:pPr>
        <w:spacing w:line="360" w:lineRule="auto"/>
        <w:rPr>
          <w:rFonts w:ascii="Arial" w:hAnsi="Arial" w:cs="Arial"/>
          <w:szCs w:val="22"/>
          <w:lang w:val="hr-HR"/>
        </w:rPr>
      </w:pPr>
      <w:bookmarkStart w:id="10" w:name="_Toc4395996"/>
      <w:bookmarkStart w:id="11" w:name="_Toc334234475"/>
      <w:r>
        <w:rPr>
          <w:rFonts w:ascii="Arial" w:hAnsi="Arial" w:cs="Arial"/>
          <w:szCs w:val="22"/>
          <w:lang w:val="hr-HR"/>
        </w:rPr>
        <w:t xml:space="preserve">Ovaj sustav omogućava korisnicima jednostavan pronalazak filma koji žele pogledati. Korisnici će moći pogledati sve detalje o filmu kao što su </w:t>
      </w:r>
      <w:r w:rsidR="003739F4">
        <w:rPr>
          <w:rFonts w:ascii="Arial" w:hAnsi="Arial" w:cs="Arial"/>
          <w:szCs w:val="22"/>
          <w:lang w:val="hr-HR"/>
        </w:rPr>
        <w:t>žanr filma, trajanje , datum izlaska , redatelje i glumce, kao i trailer filma. Također korisnici će moći potražiti određeni film , u slučaju ako ga ne vide na raspolaganju</w:t>
      </w:r>
      <w:r w:rsidR="00C67CD1">
        <w:rPr>
          <w:rFonts w:ascii="Arial" w:hAnsi="Arial" w:cs="Arial"/>
          <w:szCs w:val="22"/>
          <w:lang w:val="hr-HR"/>
        </w:rPr>
        <w:t>, ali i ostaviti komentar u obliku primjedbe ili pohvale administratoru sustava-</w:t>
      </w:r>
    </w:p>
    <w:p w14:paraId="070656FD" w14:textId="3C212059" w:rsidR="003739F4" w:rsidRDefault="003739F4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će pomoći korisnicima da rezerviraju kartu odnosno mjesto za željeni film. Korisnici će moći popuniti rezervaciju sa detaljima kao što su vrsta dvorane, tip prikazivanja filma(2D, 3D, IMAX...) , datum i vrijeme prikazivanja. S korisničkog gledišta ovo je vrlo jednostavan sustav za korištenje</w:t>
      </w:r>
      <w:r w:rsidR="00C67CD1">
        <w:rPr>
          <w:rFonts w:ascii="Arial" w:hAnsi="Arial" w:cs="Arial"/>
          <w:szCs w:val="22"/>
          <w:lang w:val="hr-HR"/>
        </w:rPr>
        <w:t xml:space="preserve"> i korisnik ne bi trebao naići na problem prilikom samog pregleda ili rezerviranja filma.</w:t>
      </w:r>
    </w:p>
    <w:p w14:paraId="79A04FE2" w14:textId="0E2D5D74" w:rsidR="003739F4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 aplikacija i</w:t>
      </w:r>
      <w:r w:rsidR="003739F4">
        <w:rPr>
          <w:rFonts w:ascii="Arial" w:hAnsi="Arial" w:cs="Arial"/>
          <w:szCs w:val="22"/>
          <w:lang w:val="hr-HR"/>
        </w:rPr>
        <w:t xml:space="preserve">spunjava </w:t>
      </w:r>
      <w:r>
        <w:rPr>
          <w:rFonts w:ascii="Arial" w:hAnsi="Arial" w:cs="Arial"/>
          <w:szCs w:val="22"/>
          <w:lang w:val="hr-HR"/>
        </w:rPr>
        <w:t>primarne ali i sporedne</w:t>
      </w:r>
      <w:r w:rsidR="003739F4">
        <w:rPr>
          <w:rFonts w:ascii="Arial" w:hAnsi="Arial" w:cs="Arial"/>
          <w:szCs w:val="22"/>
          <w:lang w:val="hr-HR"/>
        </w:rPr>
        <w:t xml:space="preserve"> ciljeve korisnika na jednostavan i brz način</w:t>
      </w:r>
      <w:r>
        <w:rPr>
          <w:rFonts w:ascii="Arial" w:hAnsi="Arial" w:cs="Arial"/>
          <w:szCs w:val="22"/>
          <w:lang w:val="hr-HR"/>
        </w:rPr>
        <w:t>.</w:t>
      </w:r>
    </w:p>
    <w:p w14:paraId="7D66E13C" w14:textId="0746621E" w:rsidR="00C67CD1" w:rsidRPr="003C0AEF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je samostalana i nije dio većeg sustava.</w:t>
      </w:r>
    </w:p>
    <w:bookmarkEnd w:id="10"/>
    <w:bookmarkEnd w:id="11"/>
    <w:p w14:paraId="78D5C4DA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56486EAB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3CA734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8B47C58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F13463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179646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090D94A5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06AD69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DB68025" w14:textId="77777777" w:rsidR="00484BFC" w:rsidRPr="003C0AEF" w:rsidRDefault="00484BFC" w:rsidP="007C0F9D">
      <w:pPr>
        <w:rPr>
          <w:rFonts w:ascii="Arial" w:hAnsi="Arial" w:cs="Arial"/>
          <w:szCs w:val="22"/>
          <w:lang w:val="hr-HR"/>
        </w:rPr>
      </w:pPr>
    </w:p>
    <w:p w14:paraId="3F6DDB2E" w14:textId="77777777" w:rsidR="002114B5" w:rsidRPr="003C0AEF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12" w:name="_Toc314606132"/>
      <w:bookmarkStart w:id="13" w:name="_Toc532472384"/>
      <w:bookmarkStart w:id="14" w:name="_Toc314606131"/>
      <w:r w:rsidRPr="003C0AEF">
        <w:rPr>
          <w:rFonts w:cs="Arial"/>
          <w:sz w:val="22"/>
          <w:szCs w:val="22"/>
          <w:lang w:val="hr-HR"/>
        </w:rPr>
        <w:lastRenderedPageBreak/>
        <w:t>Korisnici i njihove karakteristike</w:t>
      </w:r>
      <w:bookmarkEnd w:id="12"/>
      <w:bookmarkEnd w:id="13"/>
    </w:p>
    <w:p w14:paraId="747E4E4C" w14:textId="488F9A44"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1695"/>
        <w:gridCol w:w="1640"/>
        <w:gridCol w:w="1329"/>
        <w:gridCol w:w="2587"/>
        <w:gridCol w:w="1991"/>
      </w:tblGrid>
      <w:tr w:rsidR="00070800" w:rsidRPr="003C0AEF" w14:paraId="7CCB6049" w14:textId="77777777" w:rsidTr="00D212DD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C8EAA9A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5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833AC7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16D096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7F0DC3A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4E17A96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070800" w:rsidRPr="003C0AEF" w14:paraId="667AAF9B" w14:textId="77777777" w:rsidTr="00D212DD">
        <w:tc>
          <w:tcPr>
            <w:tcW w:w="1710" w:type="dxa"/>
          </w:tcPr>
          <w:p w14:paraId="2139B85F" w14:textId="2CB1D25B" w:rsidR="0007080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Gost (Neregistrirani korisnik)</w:t>
            </w:r>
          </w:p>
        </w:tc>
        <w:tc>
          <w:tcPr>
            <w:tcW w:w="1710" w:type="dxa"/>
          </w:tcPr>
          <w:p w14:paraId="3E62E50F" w14:textId="0CEB2485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72FA5467" w14:textId="60A8D5C5" w:rsidR="00070800" w:rsidRPr="003C0AEF" w:rsidRDefault="008408B2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572029CC" w14:textId="77777777" w:rsidR="00070800" w:rsidRDefault="00581A1A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Pregledavanje filmova te detalja o filmu </w:t>
            </w:r>
          </w:p>
          <w:p w14:paraId="6B895A4A" w14:textId="3B63FD73" w:rsidR="00AF0C80" w:rsidRPr="003C0AEF" w:rsidRDefault="00AF0C80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7DE6B7D0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726AC1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41A495D8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2154EB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8D5E970" w14:textId="77777777" w:rsidTr="00D212DD">
        <w:tc>
          <w:tcPr>
            <w:tcW w:w="1710" w:type="dxa"/>
          </w:tcPr>
          <w:p w14:paraId="6B746A28" w14:textId="66CAF640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Registrirani korisnik</w:t>
            </w:r>
          </w:p>
        </w:tc>
        <w:tc>
          <w:tcPr>
            <w:tcW w:w="1710" w:type="dxa"/>
          </w:tcPr>
          <w:p w14:paraId="6C1965C2" w14:textId="38FDC0DC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Mlađe osobe(16-</w:t>
            </w:r>
            <w:r w:rsidR="008408B2">
              <w:rPr>
                <w:rFonts w:ascii="Arial" w:hAnsi="Arial" w:cs="Arial"/>
                <w:i/>
                <w:color w:val="0000FF"/>
                <w:szCs w:val="22"/>
              </w:rPr>
              <w:t>4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>0)</w:t>
            </w:r>
          </w:p>
        </w:tc>
        <w:tc>
          <w:tcPr>
            <w:tcW w:w="1260" w:type="dxa"/>
          </w:tcPr>
          <w:p w14:paraId="2561AC9A" w14:textId="48ABBA73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062FBB90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Pregledanje filmova, te detalja o filmu i prikazivanju filma</w:t>
            </w:r>
          </w:p>
          <w:p w14:paraId="23FED39D" w14:textId="77777777" w:rsidR="00581A1A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Rezervacija karte za određeni film</w:t>
            </w:r>
          </w:p>
          <w:p w14:paraId="2F2763CB" w14:textId="1CEE4064" w:rsidR="00AF0C80" w:rsidRPr="003C0AEF" w:rsidRDefault="00AF0C8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152C200A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7EF1402" w14:textId="77777777" w:rsidTr="00D212DD">
        <w:tc>
          <w:tcPr>
            <w:tcW w:w="1710" w:type="dxa"/>
          </w:tcPr>
          <w:p w14:paraId="2169444F" w14:textId="61851862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Administrator</w:t>
            </w:r>
          </w:p>
        </w:tc>
        <w:tc>
          <w:tcPr>
            <w:tcW w:w="1710" w:type="dxa"/>
          </w:tcPr>
          <w:p w14:paraId="5E6E3D46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46319792" w14:textId="68616888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85" w:type="dxa"/>
          </w:tcPr>
          <w:p w14:paraId="18F0257D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CRUD nad fillmovima i rezervacijama korisnika</w:t>
            </w:r>
          </w:p>
          <w:p w14:paraId="7790A084" w14:textId="1F0A6841" w:rsidR="00581A1A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2103" w:type="dxa"/>
          </w:tcPr>
          <w:p w14:paraId="026AD80D" w14:textId="7A24CAA6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Korisnik najveće razine</w:t>
            </w:r>
          </w:p>
        </w:tc>
      </w:tr>
      <w:bookmarkEnd w:id="15"/>
    </w:tbl>
    <w:p w14:paraId="0BAFAC52" w14:textId="77777777"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14:paraId="6D72858D" w14:textId="77777777"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6" w:name="_Toc532472385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4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6"/>
    </w:p>
    <w:p w14:paraId="5D5EF4DD" w14:textId="77777777" w:rsidR="00484BFC" w:rsidRDefault="009A2875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ime mnoge funkcionalnosti</w:t>
      </w:r>
      <w:r w:rsidR="00484BFC">
        <w:rPr>
          <w:rFonts w:ascii="Arial" w:hAnsi="Arial" w:cs="Arial"/>
          <w:szCs w:val="22"/>
          <w:lang w:val="hr-HR"/>
        </w:rPr>
        <w:t>:</w:t>
      </w:r>
    </w:p>
    <w:p w14:paraId="4464494B" w14:textId="661358BC" w:rsidR="00484BFC" w:rsidRDefault="00C67CD1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Registracija i prijava korisnika na sustav</w:t>
      </w:r>
    </w:p>
    <w:p w14:paraId="7F1A3076" w14:textId="5320C96E" w:rsidR="00484BFC" w:rsidRDefault="00C67CD1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Rezrvacija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 w:rsidR="00484BFC">
        <w:rPr>
          <w:rFonts w:ascii="Arial" w:hAnsi="Arial" w:cs="Arial"/>
          <w:szCs w:val="22"/>
          <w:lang w:val="hr-HR"/>
        </w:rPr>
        <w:t>karte</w:t>
      </w:r>
      <w:r w:rsidR="009A2875" w:rsidRPr="00484BFC">
        <w:rPr>
          <w:rFonts w:ascii="Arial" w:hAnsi="Arial" w:cs="Arial"/>
          <w:szCs w:val="22"/>
          <w:lang w:val="hr-HR"/>
        </w:rPr>
        <w:t xml:space="preserve"> za određeni film. </w:t>
      </w:r>
    </w:p>
    <w:p w14:paraId="3EEEF935" w14:textId="77777777" w:rsidR="00484BFC" w:rsidRDefault="009A2875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Korisnici će moći i pretraživati filmove po </w:t>
      </w:r>
      <w:r w:rsidR="00484BFC">
        <w:rPr>
          <w:rFonts w:ascii="Arial" w:hAnsi="Arial" w:cs="Arial"/>
          <w:szCs w:val="22"/>
          <w:lang w:val="hr-HR"/>
        </w:rPr>
        <w:t>imenu</w:t>
      </w:r>
      <w:r w:rsidRPr="00484BFC">
        <w:rPr>
          <w:rFonts w:ascii="Arial" w:hAnsi="Arial" w:cs="Arial"/>
          <w:szCs w:val="22"/>
          <w:lang w:val="hr-HR"/>
        </w:rPr>
        <w:t xml:space="preserve"> filma</w:t>
      </w:r>
    </w:p>
    <w:p w14:paraId="27E8B6DD" w14:textId="77777777" w:rsidR="00484BFC" w:rsidRDefault="009A2875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Sustav će korisnicima omogućiti i da ostave komentar </w:t>
      </w:r>
      <w:r w:rsidR="00AF0C80" w:rsidRPr="00484BFC">
        <w:rPr>
          <w:rFonts w:ascii="Arial" w:hAnsi="Arial" w:cs="Arial"/>
          <w:szCs w:val="22"/>
          <w:lang w:val="hr-HR"/>
        </w:rPr>
        <w:t xml:space="preserve">odnosno pohvalu , primjedbu ili upit </w:t>
      </w:r>
      <w:r w:rsidRPr="00484BFC">
        <w:rPr>
          <w:rFonts w:ascii="Arial" w:hAnsi="Arial" w:cs="Arial"/>
          <w:szCs w:val="22"/>
          <w:lang w:val="hr-HR"/>
        </w:rPr>
        <w:t xml:space="preserve">administratoru stranice. </w:t>
      </w:r>
    </w:p>
    <w:p w14:paraId="1EA366EF" w14:textId="3257DEF9" w:rsidR="00581A1A" w:rsidRPr="00484BFC" w:rsidRDefault="00484BFC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može</w:t>
      </w:r>
      <w:r w:rsidR="009A2875" w:rsidRPr="00484BFC">
        <w:rPr>
          <w:rFonts w:ascii="Arial" w:hAnsi="Arial" w:cs="Arial"/>
          <w:szCs w:val="22"/>
          <w:lang w:val="hr-HR"/>
        </w:rPr>
        <w:t xml:space="preserve">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filmovima ( pregled, dodavanje, brisanje i sl.) kao i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rezervacijama korisnika(brisanje,) rezervacija pojedinih korisnika. Administrator će moći i voditi podatke za svaki film kao što su: ime filma, žanr, trajanje , datum izlaska, redatelj, glumci itd..</w:t>
      </w:r>
    </w:p>
    <w:p w14:paraId="404C5CD4" w14:textId="2B6E5908" w:rsidR="009A2875" w:rsidRDefault="009A2875" w:rsidP="0083480B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1141467B" wp14:editId="49FD4450">
            <wp:extent cx="5943600" cy="439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3C6" w14:textId="694F51C0" w:rsidR="00AF0C80" w:rsidRDefault="00AF0C80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AF0C80">
        <w:rPr>
          <w:rFonts w:ascii="Arial" w:hAnsi="Arial" w:cs="Arial"/>
          <w:b/>
          <w:bCs/>
          <w:szCs w:val="22"/>
          <w:lang w:val="hr-HR"/>
        </w:rPr>
        <w:t>Slika 2.1. Use-case diagram</w:t>
      </w:r>
    </w:p>
    <w:p w14:paraId="3A68186D" w14:textId="77777777" w:rsidR="00257EE4" w:rsidRDefault="00257EE4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</w:p>
    <w:p w14:paraId="29771E99" w14:textId="77777777" w:rsidR="009A2875" w:rsidRPr="003C0AEF" w:rsidRDefault="009A2875" w:rsidP="0083480B">
      <w:pPr>
        <w:rPr>
          <w:rFonts w:ascii="Arial" w:hAnsi="Arial" w:cs="Arial"/>
          <w:szCs w:val="22"/>
          <w:lang w:val="hr-HR"/>
        </w:rPr>
      </w:pPr>
    </w:p>
    <w:p w14:paraId="281BDAED" w14:textId="77777777"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7" w:name="_Toc314606133"/>
      <w:bookmarkStart w:id="18" w:name="_Toc532472386"/>
      <w:r w:rsidRPr="003C0AEF">
        <w:rPr>
          <w:rFonts w:cs="Arial"/>
          <w:sz w:val="22"/>
          <w:szCs w:val="22"/>
          <w:lang w:val="hr-HR"/>
        </w:rPr>
        <w:t xml:space="preserve">Pretpostavke i </w:t>
      </w:r>
      <w:bookmarkEnd w:id="17"/>
      <w:r w:rsidR="00DD3A77" w:rsidRPr="003C0AEF">
        <w:rPr>
          <w:rFonts w:cs="Arial"/>
          <w:sz w:val="22"/>
          <w:szCs w:val="22"/>
          <w:lang w:val="hr-HR"/>
        </w:rPr>
        <w:t>ovisnosti</w:t>
      </w:r>
      <w:bookmarkEnd w:id="18"/>
    </w:p>
    <w:p w14:paraId="40971CDB" w14:textId="1313582A" w:rsidR="00AF0C80" w:rsidRPr="003C0AEF" w:rsidRDefault="00AF0C80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Pretpostavljamo da bi naš sustav mogao poslužiti i za kina u regiji kad bi imao veći broj filmova dostupnih za pregled i rezervaciju</w:t>
      </w:r>
      <w:r w:rsidR="00CF3E84">
        <w:rPr>
          <w:rFonts w:ascii="Arial" w:hAnsi="Arial" w:cs="Arial"/>
          <w:szCs w:val="22"/>
          <w:lang w:val="hr-HR"/>
        </w:rPr>
        <w:t>, te mogućnost i kupnje karte putem ovog sustava.</w:t>
      </w:r>
      <w:r w:rsidR="00C67CD1">
        <w:rPr>
          <w:rFonts w:ascii="Arial" w:hAnsi="Arial" w:cs="Arial"/>
          <w:szCs w:val="22"/>
          <w:lang w:val="hr-HR"/>
        </w:rPr>
        <w:t>Također jedan od mogućih zahtjeva bi bio dodati dashboard za sjedala odnosno prikaz(shema) rasporeda sjedala u dvorani.</w:t>
      </w:r>
    </w:p>
    <w:p w14:paraId="72E4026E" w14:textId="09C59E9B" w:rsidR="00016866" w:rsidRPr="00CF3E84" w:rsidRDefault="004562CD" w:rsidP="00C67CD1">
      <w:pPr>
        <w:pStyle w:val="Naslov1"/>
        <w:rPr>
          <w:lang w:val="hr-HR"/>
        </w:rPr>
      </w:pPr>
      <w:r w:rsidRPr="003C0AEF">
        <w:rPr>
          <w:lang w:val="hr-HR"/>
        </w:rPr>
        <w:br w:type="page"/>
      </w:r>
      <w:bookmarkStart w:id="19" w:name="_Toc532472388"/>
      <w:bookmarkEnd w:id="8"/>
      <w:r w:rsidR="0043407A" w:rsidRPr="003C0AEF">
        <w:rPr>
          <w:lang w:val="hr-HR"/>
        </w:rPr>
        <w:lastRenderedPageBreak/>
        <w:t>Razrada zahtjeva</w:t>
      </w:r>
      <w:bookmarkEnd w:id="19"/>
    </w:p>
    <w:p w14:paraId="1178047E" w14:textId="0B96E095" w:rsidR="007B0A17" w:rsidRPr="003C0AEF" w:rsidRDefault="00427986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karti mora pružiti osnovne usluge kao što su pretraživanje pregledavanje filmova te rezervaciju karte za određeni film. Također mora sadržavati točne informacije o filmovima i odgovarajuće slike i vide</w:t>
      </w:r>
      <w:r w:rsidR="002A052F">
        <w:rPr>
          <w:rFonts w:ascii="Arial" w:hAnsi="Arial" w:cs="Arial"/>
          <w:szCs w:val="22"/>
          <w:lang w:val="hr-HR"/>
        </w:rPr>
        <w:t>o</w:t>
      </w:r>
      <w:r>
        <w:rPr>
          <w:rFonts w:ascii="Arial" w:hAnsi="Arial" w:cs="Arial"/>
          <w:szCs w:val="22"/>
          <w:lang w:val="hr-HR"/>
        </w:rPr>
        <w:t xml:space="preserve"> za film.</w:t>
      </w:r>
    </w:p>
    <w:p w14:paraId="0EFBBE2D" w14:textId="32C58E85" w:rsidR="002A052F" w:rsidRDefault="002A052F" w:rsidP="00C67CD1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Popis zahtjeva:</w:t>
      </w:r>
    </w:p>
    <w:p w14:paraId="5FF94893" w14:textId="75E88EB1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početnu(home) stranicu</w:t>
      </w:r>
    </w:p>
    <w:p w14:paraId="3E0E5D6B" w14:textId="4027BA80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Registracija korisnika</w:t>
      </w:r>
    </w:p>
    <w:p w14:paraId="4F2A8D60" w14:textId="1FC0E0AB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Prijava korisnika</w:t>
      </w:r>
    </w:p>
    <w:p w14:paraId="4577C5CE" w14:textId="4F73134C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Prijava admina</w:t>
      </w:r>
    </w:p>
    <w:p w14:paraId="0CB83D67" w14:textId="77542D99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Pregled filma</w:t>
      </w:r>
    </w:p>
    <w:p w14:paraId="7366400A" w14:textId="4E566311" w:rsidR="004E4C69" w:rsidRDefault="004E4C69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Ostaviti komentar</w:t>
      </w:r>
    </w:p>
    <w:p w14:paraId="2FE84F60" w14:textId="011A1DCA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Rezervacija karte za film</w:t>
      </w:r>
    </w:p>
    <w:p w14:paraId="61F5818F" w14:textId="2B096536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Dodavanje i brisanje filma</w:t>
      </w:r>
    </w:p>
    <w:p w14:paraId="227C83BD" w14:textId="0B789547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Dodavanje i brisanje rezervacija</w:t>
      </w:r>
    </w:p>
    <w:p w14:paraId="2C036E28" w14:textId="4C773821" w:rsidR="002A052F" w:rsidRP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Pretraga stranice</w:t>
      </w:r>
    </w:p>
    <w:p w14:paraId="7A4C5A94" w14:textId="77777777" w:rsidR="002A052F" w:rsidRPr="003C0AEF" w:rsidRDefault="002A052F" w:rsidP="007B0A17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5E4C7B72" w14:textId="77777777" w:rsidR="007B0A17" w:rsidRPr="003C0AEF" w:rsidRDefault="007B0A17" w:rsidP="007B0A17">
      <w:pPr>
        <w:pStyle w:val="Naslov2"/>
        <w:rPr>
          <w:rFonts w:cs="Arial"/>
          <w:sz w:val="22"/>
          <w:szCs w:val="22"/>
          <w:lang w:val="hr-HR"/>
        </w:rPr>
      </w:pPr>
      <w:bookmarkStart w:id="20" w:name="_Toc532472389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20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D610D74" w14:textId="43F46F7B" w:rsidR="001115FC" w:rsidRDefault="008671A9" w:rsidP="008671A9">
      <w:pPr>
        <w:tabs>
          <w:tab w:val="left" w:pos="142"/>
        </w:tabs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75608F2D" wp14:editId="736F56F6">
            <wp:extent cx="5968363" cy="38938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j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290" cy="38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8E0A" w14:textId="3A06E3A2" w:rsidR="006A03E5" w:rsidRDefault="006A03E5" w:rsidP="006A03E5">
      <w:pPr>
        <w:tabs>
          <w:tab w:val="left" w:pos="142"/>
        </w:tabs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35579B10" wp14:editId="640CFB04">
            <wp:extent cx="3774558" cy="2104236"/>
            <wp:effectExtent l="0" t="0" r="0" b="0"/>
            <wp:docPr id="1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go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61" cy="21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D66" w14:textId="695B7133" w:rsidR="004E4C69" w:rsidRPr="006A03E5" w:rsidRDefault="006A03E5" w:rsidP="006A03E5">
      <w:pPr>
        <w:tabs>
          <w:tab w:val="left" w:pos="142"/>
        </w:tabs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3.1. Use-case diagram</w:t>
      </w:r>
    </w:p>
    <w:p w14:paraId="3F4E0730" w14:textId="77777777" w:rsidR="007B0A17" w:rsidRPr="003C0AEF" w:rsidRDefault="007B0A17" w:rsidP="007B0A17">
      <w:pPr>
        <w:rPr>
          <w:rFonts w:ascii="Arial" w:hAnsi="Arial" w:cs="Arial"/>
          <w:szCs w:val="22"/>
          <w:lang w:val="hr-HR"/>
        </w:rPr>
      </w:pPr>
    </w:p>
    <w:p w14:paraId="2F769395" w14:textId="77777777"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1" w:name="_Toc532472390"/>
      <w:r w:rsidRPr="003C0AEF">
        <w:rPr>
          <w:rFonts w:cs="Arial"/>
          <w:sz w:val="22"/>
          <w:szCs w:val="22"/>
        </w:rPr>
        <w:lastRenderedPageBreak/>
        <w:t>sudionici</w:t>
      </w:r>
      <w:bookmarkEnd w:id="21"/>
    </w:p>
    <w:p w14:paraId="7308781E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2" w:name="_Toc532472391"/>
      <w:r w:rsidRPr="003C0AEF">
        <w:rPr>
          <w:rFonts w:cs="Arial"/>
          <w:sz w:val="22"/>
          <w:szCs w:val="22"/>
        </w:rPr>
        <w:t>Ljudski sudionici</w:t>
      </w:r>
      <w:bookmarkEnd w:id="22"/>
    </w:p>
    <w:p w14:paraId="484A90D3" w14:textId="6106C595" w:rsidR="00257EE4" w:rsidRPr="006A03E5" w:rsidRDefault="003C37AE" w:rsidP="006A03E5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Svi korisnici sustava koji su aktivni </w:t>
      </w:r>
      <w:r w:rsidR="00C67CD1">
        <w:rPr>
          <w:rFonts w:ascii="Arial" w:hAnsi="Arial" w:cs="Arial"/>
          <w:szCs w:val="22"/>
        </w:rPr>
        <w:t xml:space="preserve">ljudski </w:t>
      </w:r>
      <w:r>
        <w:rPr>
          <w:rFonts w:ascii="Arial" w:hAnsi="Arial" w:cs="Arial"/>
          <w:szCs w:val="22"/>
        </w:rPr>
        <w:t>sudionici, spremljeni su u bazu podataka nakon registracije i ispunjavanja podataka potrebnih za registraciju. Kada su sudionici registrirani , mogu se prijaviti na sustav.</w:t>
      </w:r>
      <w:bookmarkStart w:id="23" w:name="_Toc532472394"/>
    </w:p>
    <w:p w14:paraId="27EB7BA9" w14:textId="77777777" w:rsidR="007B0A17" w:rsidRDefault="007B0A17" w:rsidP="00234239">
      <w:pPr>
        <w:pStyle w:val="Naslov2"/>
        <w:rPr>
          <w:rFonts w:cs="Arial"/>
          <w:sz w:val="22"/>
          <w:szCs w:val="22"/>
        </w:rPr>
      </w:pPr>
      <w:r w:rsidRPr="003C0AEF">
        <w:rPr>
          <w:rFonts w:cs="Arial"/>
          <w:sz w:val="22"/>
          <w:szCs w:val="22"/>
        </w:rPr>
        <w:t>Specifikacija USE Case dijagrama korištenja</w:t>
      </w:r>
      <w:bookmarkEnd w:id="23"/>
    </w:p>
    <w:p w14:paraId="38BACCC9" w14:textId="6E6633D5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Najvažniji zahtjev ovog sustava je pretraživanje filmova te rezervacija karte. Registracija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>) i prijavljivanje korisnika (</w:t>
      </w:r>
      <w:r>
        <w:rPr>
          <w:rFonts w:ascii="Arial" w:hAnsi="Arial" w:cs="Arial"/>
          <w:b/>
          <w:bCs/>
          <w:szCs w:val="22"/>
          <w:lang w:val="hr-HR"/>
        </w:rPr>
        <w:t>FZ-1</w:t>
      </w:r>
      <w:r>
        <w:rPr>
          <w:rFonts w:ascii="Arial" w:hAnsi="Arial" w:cs="Arial"/>
          <w:szCs w:val="22"/>
          <w:lang w:val="hr-HR"/>
        </w:rPr>
        <w:t xml:space="preserve">) na sustav su vrlo važni zahtjevi. </w:t>
      </w:r>
    </w:p>
    <w:p w14:paraId="61DF604C" w14:textId="77777777" w:rsidR="001829F1" w:rsidRDefault="001829F1" w:rsidP="001829F1">
      <w:pPr>
        <w:rPr>
          <w:rFonts w:ascii="Arial" w:hAnsi="Arial" w:cs="Arial"/>
          <w:szCs w:val="22"/>
          <w:lang w:val="hr-HR"/>
        </w:rPr>
      </w:pPr>
    </w:p>
    <w:p w14:paraId="517E2F6E" w14:textId="74129F72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35F9D796" wp14:editId="7E3209E6">
            <wp:extent cx="5943600" cy="2489835"/>
            <wp:effectExtent l="0" t="0" r="0" b="571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korisni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42A" w14:textId="491B1E3C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Dio </w:t>
      </w:r>
      <w:r>
        <w:rPr>
          <w:rFonts w:ascii="Arial" w:hAnsi="Arial" w:cs="Arial"/>
          <w:b/>
          <w:bCs/>
          <w:szCs w:val="22"/>
          <w:lang w:val="hr-HR"/>
        </w:rPr>
        <w:t>UC</w:t>
      </w:r>
      <w:r w:rsidRPr="006A03E5">
        <w:rPr>
          <w:rFonts w:ascii="Arial" w:hAnsi="Arial" w:cs="Arial"/>
          <w:b/>
          <w:bCs/>
          <w:szCs w:val="22"/>
          <w:lang w:val="hr-HR"/>
        </w:rPr>
        <w:t xml:space="preserve"> diagrama</w:t>
      </w:r>
      <w:r>
        <w:rPr>
          <w:rFonts w:ascii="Arial" w:hAnsi="Arial" w:cs="Arial"/>
          <w:b/>
          <w:bCs/>
          <w:szCs w:val="22"/>
          <w:lang w:val="hr-HR"/>
        </w:rPr>
        <w:t xml:space="preserve"> koji se odnosi na registriranog korisnika</w:t>
      </w:r>
    </w:p>
    <w:p w14:paraId="59880D18" w14:textId="1E887506" w:rsidR="001829F1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ima mogućnost pregleda stranice, tj.pregled filmova. Ako se odluči na registraciju stranica ga usmjerava na registraciju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 xml:space="preserve">) gdje popunjava potrebne podatke za valjanu registraciju te se tako upisuje u bazu podataka. Ako ne unese dovoljno podataka sustav ga opominje i zahtjeva točno popunjavanje. </w:t>
      </w:r>
    </w:p>
    <w:p w14:paraId="73FE23CB" w14:textId="3063AE6D" w:rsidR="00257EE4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10604F04" wp14:editId="0BD12332">
            <wp:extent cx="4335694" cy="2417057"/>
            <wp:effectExtent l="0" t="0" r="8255" b="254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g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61" cy="24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223" w14:textId="4B8CF4F2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3.3. Dio UC diagrama koji se odnosi na gosta(neregistrirranog korisnika)</w:t>
      </w:r>
    </w:p>
    <w:p w14:paraId="6FA2C903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53067A8A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A97E31D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6FF0A759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BA9C5E5" w14:textId="2583F8FC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  ima mogućnosti upravljanja nad svim filmovima (stvaranje, čitanje, ažuriranje i brisanje) te kao i brisanje rezervacija, ukoliko to bude potrebno.</w:t>
      </w:r>
    </w:p>
    <w:p w14:paraId="4C1D9257" w14:textId="5BD6CC01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2C202E0E" wp14:editId="4676DBEA">
            <wp:extent cx="5943600" cy="2056130"/>
            <wp:effectExtent l="0" t="0" r="0" b="127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B43" w14:textId="0AAA945B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3.4. Dio UC diagrama koji se odnosi na administratora</w:t>
      </w:r>
    </w:p>
    <w:p w14:paraId="7232B386" w14:textId="77777777" w:rsid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13FE198" w14:textId="77777777" w:rsidR="00257EE4" w:rsidRP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0AD42F2" w14:textId="6157FC75" w:rsidR="00234239" w:rsidRPr="00257EE4" w:rsidRDefault="00234239" w:rsidP="00257EE4">
      <w:pPr>
        <w:pStyle w:val="Naslov2"/>
        <w:rPr>
          <w:rFonts w:cs="Arial"/>
          <w:sz w:val="22"/>
          <w:szCs w:val="22"/>
          <w:lang w:val="hr-HR"/>
        </w:rPr>
      </w:pPr>
      <w:bookmarkStart w:id="24" w:name="_Toc532472395"/>
      <w:r w:rsidRPr="003C0AEF">
        <w:rPr>
          <w:rFonts w:cs="Arial"/>
          <w:sz w:val="22"/>
          <w:szCs w:val="22"/>
          <w:lang w:val="hr-HR"/>
        </w:rPr>
        <w:lastRenderedPageBreak/>
        <w:t xml:space="preserve">Funkcionalni zahtjevi za  KORISNIKA </w:t>
      </w:r>
      <w:bookmarkEnd w:id="24"/>
    </w:p>
    <w:p w14:paraId="41EE34C0" w14:textId="77777777" w:rsidR="00234239" w:rsidRPr="003C0AEF" w:rsidRDefault="00234239" w:rsidP="00234239">
      <w:pPr>
        <w:pStyle w:val="Naslov3"/>
        <w:rPr>
          <w:rFonts w:cs="Arial"/>
          <w:sz w:val="22"/>
          <w:szCs w:val="22"/>
          <w:lang w:val="hr-HR"/>
        </w:rPr>
      </w:pPr>
      <w:bookmarkStart w:id="25" w:name="_Toc532472396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5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B5F8CA0" w14:textId="77777777" w:rsidTr="0050014F">
        <w:tc>
          <w:tcPr>
            <w:tcW w:w="1743" w:type="dxa"/>
          </w:tcPr>
          <w:p w14:paraId="6A6A86E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13C583D7" w14:textId="4CAF4607" w:rsidR="00AB5246" w:rsidRPr="003C0AEF" w:rsidRDefault="00AB5246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UC1</w:t>
            </w:r>
            <w:r w:rsidR="000C6B0C">
              <w:rPr>
                <w:rFonts w:ascii="Arial" w:hAnsi="Arial" w:cs="Arial"/>
                <w:szCs w:val="22"/>
                <w:lang w:val="hr-HR"/>
              </w:rPr>
              <w:t>, UC2</w:t>
            </w:r>
          </w:p>
        </w:tc>
      </w:tr>
      <w:tr w:rsidR="00234239" w:rsidRPr="003C0AEF" w14:paraId="53D02BAE" w14:textId="77777777" w:rsidTr="0050014F">
        <w:tc>
          <w:tcPr>
            <w:tcW w:w="1743" w:type="dxa"/>
          </w:tcPr>
          <w:p w14:paraId="3BA28E7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640823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Prijava na sustav</w:t>
            </w:r>
          </w:p>
        </w:tc>
      </w:tr>
      <w:tr w:rsidR="00234239" w:rsidRPr="003C0AEF" w14:paraId="6CB6E530" w14:textId="77777777" w:rsidTr="0050014F">
        <w:tc>
          <w:tcPr>
            <w:tcW w:w="1743" w:type="dxa"/>
          </w:tcPr>
          <w:p w14:paraId="742898C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47A4A68" w14:textId="62FAE7A9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72856D7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C6625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3BC5E10" w14:textId="77777777" w:rsidTr="0050014F">
        <w:tc>
          <w:tcPr>
            <w:tcW w:w="1743" w:type="dxa"/>
          </w:tcPr>
          <w:p w14:paraId="3F8356E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CA8B3B5" w14:textId="53506A70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5F02E2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0CB9ECC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EB45465" w14:textId="77777777" w:rsidTr="0050014F">
        <w:tc>
          <w:tcPr>
            <w:tcW w:w="2520" w:type="dxa"/>
            <w:gridSpan w:val="2"/>
          </w:tcPr>
          <w:p w14:paraId="7C715D4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241397D4" w14:textId="77704905" w:rsidR="00234239" w:rsidRPr="003C0AEF" w:rsidRDefault="006A03E5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</w:p>
        </w:tc>
      </w:tr>
      <w:tr w:rsidR="00234239" w:rsidRPr="003C0AEF" w14:paraId="315B0F7F" w14:textId="77777777" w:rsidTr="0050014F">
        <w:tc>
          <w:tcPr>
            <w:tcW w:w="2520" w:type="dxa"/>
            <w:gridSpan w:val="2"/>
          </w:tcPr>
          <w:p w14:paraId="071658E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F5D177D" w14:textId="68585E99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</w:t>
            </w:r>
            <w:r w:rsidR="00257EE4">
              <w:rPr>
                <w:rFonts w:ascii="Arial" w:hAnsi="Arial" w:cs="Arial"/>
                <w:szCs w:val="22"/>
                <w:lang w:val="hr-HR"/>
              </w:rPr>
              <w:t xml:space="preserve">avom na sustav </w:t>
            </w:r>
            <w:r w:rsidR="006A03E5"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Pr="003C0AEF">
              <w:rPr>
                <w:rFonts w:ascii="Arial" w:hAnsi="Arial" w:cs="Arial"/>
                <w:szCs w:val="22"/>
                <w:lang w:val="hr-HR"/>
              </w:rPr>
              <w:t>;Administrator pristupaju svojim korisničkim računima i svim mogućnostima vezanim za njega</w:t>
            </w:r>
            <w:r w:rsidR="006A03E5">
              <w:rPr>
                <w:rFonts w:ascii="Arial" w:hAnsi="Arial" w:cs="Arial"/>
                <w:szCs w:val="22"/>
                <w:lang w:val="hr-HR"/>
              </w:rPr>
              <w:t>. Prijavljuju se e-mail adresom i lozinkom.</w:t>
            </w:r>
          </w:p>
        </w:tc>
      </w:tr>
      <w:tr w:rsidR="00234239" w:rsidRPr="003C0AEF" w14:paraId="3CB49167" w14:textId="77777777" w:rsidTr="0050014F">
        <w:tc>
          <w:tcPr>
            <w:tcW w:w="2520" w:type="dxa"/>
            <w:gridSpan w:val="2"/>
          </w:tcPr>
          <w:p w14:paraId="0D6E42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5A0CEB8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2EF57EFB" w14:textId="77777777" w:rsidTr="0050014F">
        <w:tc>
          <w:tcPr>
            <w:tcW w:w="2520" w:type="dxa"/>
            <w:gridSpan w:val="2"/>
          </w:tcPr>
          <w:p w14:paraId="763B03D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1964753D" w14:textId="77777777" w:rsidR="00234239" w:rsidRDefault="00257EE4" w:rsidP="00B2530F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 xml:space="preserve"> mora biti registriran u sustav</w:t>
            </w:r>
          </w:p>
          <w:p w14:paraId="510E5C3D" w14:textId="07602E68" w:rsidR="006A03E5" w:rsidRPr="006A03E5" w:rsidRDefault="006A03E5" w:rsidP="006A03E5">
            <w:pPr>
              <w:pStyle w:val="Odlomakpopisa"/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mora biti registriran u sustav</w:t>
            </w:r>
          </w:p>
        </w:tc>
      </w:tr>
      <w:tr w:rsidR="00234239" w:rsidRPr="003C0AEF" w14:paraId="7540065F" w14:textId="77777777" w:rsidTr="0050014F">
        <w:tc>
          <w:tcPr>
            <w:tcW w:w="2520" w:type="dxa"/>
            <w:gridSpan w:val="2"/>
          </w:tcPr>
          <w:p w14:paraId="1B152F7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16CA9843" w14:textId="5095D790" w:rsidR="00234239" w:rsidRPr="003C0AEF" w:rsidRDefault="006A03E5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 je prijavljen u sustav</w:t>
            </w:r>
          </w:p>
        </w:tc>
      </w:tr>
      <w:tr w:rsidR="00234239" w:rsidRPr="003C0AEF" w14:paraId="0ABA1606" w14:textId="77777777" w:rsidTr="0050014F">
        <w:tc>
          <w:tcPr>
            <w:tcW w:w="2520" w:type="dxa"/>
            <w:gridSpan w:val="2"/>
          </w:tcPr>
          <w:p w14:paraId="34416805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  <w:vAlign w:val="center"/>
          </w:tcPr>
          <w:p w14:paraId="4C4044E2" w14:textId="79A8556D" w:rsidR="00234239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</w:t>
            </w:r>
            <w:r w:rsidR="00257EE4">
              <w:rPr>
                <w:rFonts w:ascii="Arial" w:eastAsia="Calibri" w:hAnsi="Arial" w:cs="Arial"/>
                <w:szCs w:val="22"/>
              </w:rPr>
              <w:t>orisnik</w:t>
            </w:r>
            <w:r w:rsidR="00234239" w:rsidRPr="003C0AEF">
              <w:rPr>
                <w:rFonts w:ascii="Arial" w:eastAsia="Calibri" w:hAnsi="Arial" w:cs="Arial"/>
                <w:szCs w:val="22"/>
              </w:rPr>
              <w:t>;Administrator je odabrao opciju Prijava</w:t>
            </w:r>
          </w:p>
          <w:p w14:paraId="589F6D5D" w14:textId="0436B887" w:rsidR="00234239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4251D5F4" w14:textId="70B9D26E" w:rsidR="006A03E5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korisnik;Administrator potvrđuje unos</w:t>
            </w:r>
          </w:p>
          <w:p w14:paraId="77336BC3" w14:textId="662C3BCB" w:rsidR="00234239" w:rsidRPr="003C0AEF" w:rsidRDefault="00234239" w:rsidP="009C4A64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</w:p>
        </w:tc>
      </w:tr>
      <w:tr w:rsidR="00234239" w:rsidRPr="003C0AEF" w14:paraId="1DD7A5B8" w14:textId="77777777" w:rsidTr="0050014F">
        <w:tc>
          <w:tcPr>
            <w:tcW w:w="2520" w:type="dxa"/>
            <w:gridSpan w:val="2"/>
          </w:tcPr>
          <w:p w14:paraId="1FEB932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2B796177" w14:textId="23CAC2CB" w:rsidR="00234239" w:rsidRPr="0023072A" w:rsidRDefault="009C4A64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;Administrator nije unio točnu kombinaciju email-a i lozinke</w:t>
            </w:r>
          </w:p>
          <w:p w14:paraId="6A9CD657" w14:textId="64281E4A" w:rsidR="00234239" w:rsidRPr="003C0AEF" w:rsidRDefault="009C4A64" w:rsidP="00B2530F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nije registriran u sustav, nije moguće izvršiti prijavu – tijek se završava.</w:t>
            </w:r>
          </w:p>
        </w:tc>
      </w:tr>
      <w:tr w:rsidR="00234239" w:rsidRPr="003C0AEF" w14:paraId="06784E8A" w14:textId="77777777" w:rsidTr="0050014F">
        <w:tc>
          <w:tcPr>
            <w:tcW w:w="2520" w:type="dxa"/>
            <w:gridSpan w:val="2"/>
          </w:tcPr>
          <w:p w14:paraId="74FD3CB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320F0D2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F7FD596" w14:textId="77777777" w:rsidTr="0050014F">
        <w:tc>
          <w:tcPr>
            <w:tcW w:w="2520" w:type="dxa"/>
            <w:gridSpan w:val="2"/>
          </w:tcPr>
          <w:p w14:paraId="5069AE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159DCF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3816CB4" w14:textId="77777777" w:rsidTr="0050014F">
        <w:tc>
          <w:tcPr>
            <w:tcW w:w="2520" w:type="dxa"/>
            <w:gridSpan w:val="2"/>
          </w:tcPr>
          <w:p w14:paraId="1631C9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0EFD390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C28A630" w14:textId="77777777" w:rsidTr="0050014F">
        <w:tc>
          <w:tcPr>
            <w:tcW w:w="2520" w:type="dxa"/>
            <w:gridSpan w:val="2"/>
          </w:tcPr>
          <w:p w14:paraId="373400D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611134E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C2534AA" w14:textId="77777777" w:rsidTr="0050014F">
        <w:tc>
          <w:tcPr>
            <w:tcW w:w="2520" w:type="dxa"/>
            <w:gridSpan w:val="2"/>
          </w:tcPr>
          <w:p w14:paraId="6E7C78D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833F40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0C517A0" w14:textId="77777777" w:rsidTr="0050014F">
        <w:tc>
          <w:tcPr>
            <w:tcW w:w="2520" w:type="dxa"/>
            <w:gridSpan w:val="2"/>
          </w:tcPr>
          <w:p w14:paraId="7A6237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24ED5AE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768CB53" w14:textId="77777777" w:rsidTr="0050014F">
        <w:tc>
          <w:tcPr>
            <w:tcW w:w="2520" w:type="dxa"/>
            <w:gridSpan w:val="2"/>
          </w:tcPr>
          <w:p w14:paraId="642828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73A476A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DBAEA97" w14:textId="77777777" w:rsidTr="0050014F">
        <w:tc>
          <w:tcPr>
            <w:tcW w:w="2520" w:type="dxa"/>
            <w:gridSpan w:val="2"/>
          </w:tcPr>
          <w:p w14:paraId="5A4CDCE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51C495F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90A232A" w14:textId="77777777" w:rsidTr="0050014F">
        <w:tc>
          <w:tcPr>
            <w:tcW w:w="2520" w:type="dxa"/>
            <w:gridSpan w:val="2"/>
          </w:tcPr>
          <w:p w14:paraId="06C6A1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0D282B1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501EB0C" w14:textId="77777777" w:rsidTr="0050014F">
        <w:tc>
          <w:tcPr>
            <w:tcW w:w="2520" w:type="dxa"/>
            <w:gridSpan w:val="2"/>
          </w:tcPr>
          <w:p w14:paraId="74F3EE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D071D7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5A2E128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64A4A567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1B6A5383" w14:textId="7693046D" w:rsidR="00234239" w:rsidRPr="003C0AEF" w:rsidRDefault="00A54806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Aplikacija dozvoljava</w:t>
      </w:r>
      <w:r w:rsidR="00234239" w:rsidRPr="003C0AEF">
        <w:rPr>
          <w:rFonts w:ascii="Arial" w:hAnsi="Arial" w:cs="Arial"/>
          <w:szCs w:val="22"/>
          <w:lang w:val="hr-HR"/>
        </w:rPr>
        <w:t xml:space="preserve"> više logiranih korisn</w:t>
      </w:r>
      <w:r>
        <w:rPr>
          <w:rFonts w:ascii="Arial" w:hAnsi="Arial" w:cs="Arial"/>
          <w:szCs w:val="22"/>
          <w:lang w:val="hr-HR"/>
        </w:rPr>
        <w:t xml:space="preserve">ika na istom računalu, uključujući i admine. </w:t>
      </w:r>
    </w:p>
    <w:p w14:paraId="59127C10" w14:textId="3BD89F7A" w:rsidR="00234239" w:rsidRPr="003C0AEF" w:rsidRDefault="004E4C69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U formu</w:t>
      </w:r>
      <w:r w:rsidR="00234239" w:rsidRPr="003C0AEF">
        <w:rPr>
          <w:rFonts w:ascii="Arial" w:hAnsi="Arial" w:cs="Arial"/>
          <w:szCs w:val="22"/>
          <w:lang w:val="hr-HR"/>
        </w:rPr>
        <w:t xml:space="preserve">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="00AB5246">
        <w:rPr>
          <w:rFonts w:ascii="Arial" w:hAnsi="Arial" w:cs="Arial"/>
          <w:szCs w:val="22"/>
          <w:lang w:val="hr-HR"/>
        </w:rPr>
        <w:t xml:space="preserve"> potrebno je unijeti „E-mail“ i „Lozinku</w:t>
      </w:r>
      <w:r w:rsidR="00234239" w:rsidRPr="003C0AEF">
        <w:rPr>
          <w:rFonts w:ascii="Arial" w:hAnsi="Arial" w:cs="Arial"/>
          <w:szCs w:val="22"/>
          <w:lang w:val="hr-HR"/>
        </w:rPr>
        <w:t>“.</w:t>
      </w:r>
    </w:p>
    <w:p w14:paraId="352E69D9" w14:textId="15098E10" w:rsidR="00234239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se radi o registriranom običnom korisniku</w:t>
      </w:r>
      <w:r w:rsidR="00A54806">
        <w:rPr>
          <w:rFonts w:ascii="Arial" w:hAnsi="Arial" w:cs="Arial"/>
          <w:szCs w:val="22"/>
          <w:lang w:val="hr-HR"/>
        </w:rPr>
        <w:t xml:space="preserve"> nakon logiranja omogućuju se dodatne aktivnosti na</w:t>
      </w:r>
      <w:r w:rsidR="002823DD">
        <w:rPr>
          <w:rFonts w:ascii="Arial" w:hAnsi="Arial" w:cs="Arial"/>
          <w:szCs w:val="22"/>
          <w:lang w:val="hr-HR"/>
        </w:rPr>
        <w:t>d filmovima.</w:t>
      </w:r>
    </w:p>
    <w:p w14:paraId="2A9BB19D" w14:textId="689F5319" w:rsidR="008408B2" w:rsidRPr="003C0AEF" w:rsidRDefault="008408B2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Ukoliko se radi o administratoru nakon logiranja omogućuju se pored aktivnosti za registriranog korisnika i još neke dodatne aktivnosti kao što su CRUD operacije.</w:t>
      </w:r>
    </w:p>
    <w:p w14:paraId="509F8339" w14:textId="2E949449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novom korisniku koji do sada nije koristio aplikaciju potrebno je </w:t>
      </w:r>
      <w:r w:rsidR="008408B2">
        <w:rPr>
          <w:rFonts w:ascii="Arial" w:hAnsi="Arial" w:cs="Arial"/>
          <w:szCs w:val="22"/>
          <w:lang w:val="hr-HR"/>
        </w:rPr>
        <w:t xml:space="preserve">usmjeriti ga na registraciju i </w:t>
      </w:r>
      <w:r w:rsidRPr="003C0AEF">
        <w:rPr>
          <w:rFonts w:ascii="Arial" w:hAnsi="Arial" w:cs="Arial"/>
          <w:szCs w:val="22"/>
          <w:lang w:val="hr-HR"/>
        </w:rPr>
        <w:t>omogućiti njegovu registraciju.</w:t>
      </w:r>
    </w:p>
    <w:p w14:paraId="1C0FBE6A" w14:textId="5A233017" w:rsidR="0052151A" w:rsidRPr="0052151A" w:rsidRDefault="00234239" w:rsidP="0052151A">
      <w:pPr>
        <w:pStyle w:val="Naslov3"/>
        <w:rPr>
          <w:rFonts w:cs="Arial"/>
          <w:i/>
          <w:sz w:val="22"/>
          <w:szCs w:val="22"/>
          <w:lang w:val="hr-HR"/>
        </w:rPr>
      </w:pPr>
      <w:bookmarkStart w:id="26" w:name="_Toc532472397"/>
      <w:r w:rsidRPr="003C0AEF">
        <w:rPr>
          <w:rFonts w:cs="Arial"/>
          <w:sz w:val="22"/>
          <w:szCs w:val="22"/>
          <w:lang w:val="hr-HR"/>
        </w:rPr>
        <w:t xml:space="preserve">Registracija korisnika  - </w:t>
      </w:r>
      <w:r w:rsidRPr="003C0AEF">
        <w:rPr>
          <w:rFonts w:cs="Arial"/>
          <w:i/>
          <w:sz w:val="22"/>
          <w:szCs w:val="22"/>
          <w:lang w:val="hr-HR"/>
        </w:rPr>
        <w:t>Registration</w:t>
      </w:r>
      <w:bookmarkEnd w:id="26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6443F60E" w14:textId="77777777" w:rsidTr="0050014F">
        <w:tc>
          <w:tcPr>
            <w:tcW w:w="1743" w:type="dxa"/>
          </w:tcPr>
          <w:p w14:paraId="6AF66F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0B234CBF" w14:textId="4BC31422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0C6B0C"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234239" w:rsidRPr="003C0AEF" w14:paraId="56E2A162" w14:textId="77777777" w:rsidTr="0050014F">
        <w:tc>
          <w:tcPr>
            <w:tcW w:w="1743" w:type="dxa"/>
          </w:tcPr>
          <w:p w14:paraId="1E4359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18CEF6E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Registracija korisnika na sustav</w:t>
            </w:r>
          </w:p>
        </w:tc>
      </w:tr>
      <w:tr w:rsidR="00234239" w:rsidRPr="003C0AEF" w14:paraId="3EF9A201" w14:textId="77777777" w:rsidTr="0050014F">
        <w:tc>
          <w:tcPr>
            <w:tcW w:w="1743" w:type="dxa"/>
          </w:tcPr>
          <w:p w14:paraId="4F55FF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31397A9F" w14:textId="25E67473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0521FAA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99D12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090161D" w14:textId="77777777" w:rsidTr="0050014F">
        <w:tc>
          <w:tcPr>
            <w:tcW w:w="1743" w:type="dxa"/>
          </w:tcPr>
          <w:p w14:paraId="09C8DC3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9B56B11" w14:textId="581C7540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3FD96EC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37A941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B675C98" w14:textId="77777777" w:rsidTr="0050014F">
        <w:tc>
          <w:tcPr>
            <w:tcW w:w="2520" w:type="dxa"/>
            <w:gridSpan w:val="2"/>
          </w:tcPr>
          <w:p w14:paraId="12AD359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EEDB7F" w14:textId="0BE79B6F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Gost</w:t>
            </w:r>
          </w:p>
        </w:tc>
      </w:tr>
      <w:tr w:rsidR="00234239" w:rsidRPr="003C0AEF" w14:paraId="64744912" w14:textId="77777777" w:rsidTr="0050014F">
        <w:tc>
          <w:tcPr>
            <w:tcW w:w="2520" w:type="dxa"/>
            <w:gridSpan w:val="2"/>
          </w:tcPr>
          <w:p w14:paraId="47581BA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A2A510E" w14:textId="5076904D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 prvom pristupanju sustavu, korisnik se mora registrirati </w:t>
            </w:r>
            <w:r w:rsidR="006A03E5">
              <w:rPr>
                <w:rFonts w:ascii="Arial" w:hAnsi="Arial" w:cs="Arial"/>
                <w:szCs w:val="22"/>
                <w:lang w:val="hr-HR"/>
              </w:rPr>
              <w:t xml:space="preserve">unošenjem osobnih podataka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kako bi mu se omogućio pristup sustavu</w:t>
            </w:r>
          </w:p>
        </w:tc>
      </w:tr>
      <w:tr w:rsidR="00234239" w:rsidRPr="003C0AEF" w14:paraId="75CFB562" w14:textId="77777777" w:rsidTr="0050014F">
        <w:tc>
          <w:tcPr>
            <w:tcW w:w="2520" w:type="dxa"/>
            <w:gridSpan w:val="2"/>
          </w:tcPr>
          <w:p w14:paraId="5C24203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70F4AE4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05D2510C" w14:textId="77777777" w:rsidTr="0050014F">
        <w:tc>
          <w:tcPr>
            <w:tcW w:w="2520" w:type="dxa"/>
            <w:gridSpan w:val="2"/>
          </w:tcPr>
          <w:p w14:paraId="3C6E62B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1CDF8E5" w14:textId="10E995B4" w:rsidR="006A03E5" w:rsidRPr="006A03E5" w:rsidRDefault="006A03E5" w:rsidP="006A03E5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C8A349B" w14:textId="77777777" w:rsidTr="0050014F">
        <w:tc>
          <w:tcPr>
            <w:tcW w:w="2520" w:type="dxa"/>
            <w:gridSpan w:val="2"/>
          </w:tcPr>
          <w:p w14:paraId="707BE3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5BD52F73" w14:textId="4E06381F" w:rsidR="00234239" w:rsidRPr="003C0AEF" w:rsidRDefault="009C4A64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Registriran 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je novi korisnik u sustav</w:t>
            </w:r>
          </w:p>
        </w:tc>
      </w:tr>
      <w:tr w:rsidR="00234239" w:rsidRPr="003C0AEF" w14:paraId="6D70860B" w14:textId="77777777" w:rsidTr="0050014F">
        <w:tc>
          <w:tcPr>
            <w:tcW w:w="2520" w:type="dxa"/>
            <w:gridSpan w:val="2"/>
          </w:tcPr>
          <w:p w14:paraId="7D10F26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E2F4570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46879734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26ABD233" w14:textId="1AF649EA" w:rsidR="00234239" w:rsidRPr="009C4A64" w:rsidRDefault="00234239" w:rsidP="009C4A64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28ABC898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13B2F6E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369782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2D9879AB" w14:textId="77777777" w:rsidTr="0050014F">
        <w:tc>
          <w:tcPr>
            <w:tcW w:w="2520" w:type="dxa"/>
            <w:gridSpan w:val="2"/>
          </w:tcPr>
          <w:p w14:paraId="10D33B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2A044E6" w14:textId="166F61A9" w:rsidR="00234239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4A024DE9" w14:textId="59C0C1E6" w:rsidR="0008270B" w:rsidRPr="003C0AEF" w:rsidRDefault="0008270B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Pristupni podaci nisu valjani, tijek se nastavlja u točki 2.</w:t>
            </w:r>
          </w:p>
          <w:p w14:paraId="297FF9A2" w14:textId="2B1BE533" w:rsidR="00234239" w:rsidRPr="003C0AEF" w:rsidRDefault="00234239" w:rsidP="009C4A64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A804439" w14:textId="77777777" w:rsidTr="0050014F">
        <w:tc>
          <w:tcPr>
            <w:tcW w:w="2520" w:type="dxa"/>
            <w:gridSpan w:val="2"/>
          </w:tcPr>
          <w:p w14:paraId="4D8069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52560EB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FDBCC4" w14:textId="77777777" w:rsidTr="0050014F">
        <w:tc>
          <w:tcPr>
            <w:tcW w:w="2520" w:type="dxa"/>
            <w:gridSpan w:val="2"/>
          </w:tcPr>
          <w:p w14:paraId="35C6173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B74C6D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3BECA4C" w14:textId="77777777" w:rsidTr="0050014F">
        <w:tc>
          <w:tcPr>
            <w:tcW w:w="2520" w:type="dxa"/>
            <w:gridSpan w:val="2"/>
          </w:tcPr>
          <w:p w14:paraId="363F72B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3B1F885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A7A2C1D" w14:textId="77777777" w:rsidTr="0050014F">
        <w:tc>
          <w:tcPr>
            <w:tcW w:w="2520" w:type="dxa"/>
            <w:gridSpan w:val="2"/>
          </w:tcPr>
          <w:p w14:paraId="0963AB2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FA93C4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929CBDF" w14:textId="77777777" w:rsidTr="0050014F">
        <w:tc>
          <w:tcPr>
            <w:tcW w:w="2520" w:type="dxa"/>
            <w:gridSpan w:val="2"/>
          </w:tcPr>
          <w:p w14:paraId="2BFB107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59B3FE2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8D21C36" w14:textId="77777777" w:rsidTr="0050014F">
        <w:tc>
          <w:tcPr>
            <w:tcW w:w="2520" w:type="dxa"/>
            <w:gridSpan w:val="2"/>
          </w:tcPr>
          <w:p w14:paraId="037F22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F5E1ED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CB9C577" w14:textId="77777777" w:rsidTr="0050014F">
        <w:tc>
          <w:tcPr>
            <w:tcW w:w="2520" w:type="dxa"/>
            <w:gridSpan w:val="2"/>
          </w:tcPr>
          <w:p w14:paraId="4F9111F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0B6C16F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BE29A4" w14:textId="77777777" w:rsidTr="0050014F">
        <w:tc>
          <w:tcPr>
            <w:tcW w:w="2520" w:type="dxa"/>
            <w:gridSpan w:val="2"/>
          </w:tcPr>
          <w:p w14:paraId="0DD94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Additional documents</w:t>
            </w:r>
          </w:p>
        </w:tc>
        <w:tc>
          <w:tcPr>
            <w:tcW w:w="7119" w:type="dxa"/>
            <w:gridSpan w:val="3"/>
          </w:tcPr>
          <w:p w14:paraId="63A6B6C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250ABF0" w14:textId="77777777" w:rsidTr="0050014F">
        <w:tc>
          <w:tcPr>
            <w:tcW w:w="2520" w:type="dxa"/>
            <w:gridSpan w:val="2"/>
          </w:tcPr>
          <w:p w14:paraId="5350210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41059C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BBA9AB8" w14:textId="77777777" w:rsidTr="0050014F">
        <w:tc>
          <w:tcPr>
            <w:tcW w:w="2520" w:type="dxa"/>
            <w:gridSpan w:val="2"/>
          </w:tcPr>
          <w:p w14:paraId="2BE0FA1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70E63C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7AB4459" w14:textId="77777777" w:rsidR="0008270B" w:rsidRPr="003C0AEF" w:rsidRDefault="0008270B" w:rsidP="0008270B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-Registration</w:t>
      </w:r>
    </w:p>
    <w:p w14:paraId="4B98BB0C" w14:textId="77777777" w:rsidR="0008270B" w:rsidRPr="000C6B0C" w:rsidRDefault="0008270B" w:rsidP="0008270B">
      <w:pPr>
        <w:pStyle w:val="FZ2"/>
        <w:rPr>
          <w:rFonts w:ascii="Arial" w:hAnsi="Arial" w:cs="Arial"/>
          <w:color w:val="000000" w:themeColor="text1"/>
          <w:szCs w:val="22"/>
          <w:lang w:val="hr-HR"/>
        </w:rPr>
      </w:pPr>
      <w:r w:rsidRPr="000C6B0C">
        <w:rPr>
          <w:rFonts w:ascii="Arial" w:hAnsi="Arial" w:cs="Arial"/>
          <w:color w:val="000000" w:themeColor="text1"/>
          <w:szCs w:val="22"/>
          <w:lang w:val="hr-HR"/>
        </w:rPr>
        <w:t xml:space="preserve">Za registracija je potrebno unijeti slijedeće informacije : 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08270B" w:rsidRPr="003C0AEF" w14:paraId="109285AD" w14:textId="77777777" w:rsidTr="00983566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3D4C910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3D639E7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1C22F0A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0193723F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08270B" w:rsidRPr="003C0AEF" w14:paraId="58DB0806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1EE67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C7C0D1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E0E901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A4AF8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1355D04F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CFB8CD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CF17C8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42D15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49932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64A501C3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252291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1ABF389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CAAA6F6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FD3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512C37F0" w14:textId="21D33AB5" w:rsidR="0008270B" w:rsidRPr="0008270B" w:rsidRDefault="000C6B0C" w:rsidP="000C6B0C">
      <w:pPr>
        <w:pStyle w:val="FZ2"/>
        <w:numPr>
          <w:ilvl w:val="0"/>
          <w:numId w:val="0"/>
        </w:numPr>
        <w:rPr>
          <w:rFonts w:ascii="Arial" w:hAnsi="Arial" w:cs="Arial"/>
          <w:color w:val="4472C4"/>
          <w:szCs w:val="22"/>
          <w:lang w:val="hr-HR"/>
        </w:rPr>
      </w:pPr>
      <w:r w:rsidRPr="000C6B0C">
        <w:rPr>
          <w:rFonts w:ascii="Arial" w:hAnsi="Arial" w:cs="Arial"/>
          <w:b/>
          <w:bCs/>
          <w:color w:val="4472C4"/>
          <w:szCs w:val="22"/>
          <w:lang w:val="hr-HR"/>
        </w:rPr>
        <w:t xml:space="preserve"> </w:t>
      </w:r>
      <w:r w:rsidRPr="000C6B0C">
        <w:rPr>
          <w:rFonts w:ascii="Arial" w:hAnsi="Arial" w:cs="Arial"/>
          <w:b/>
          <w:bCs/>
          <w:color w:val="000000" w:themeColor="text1"/>
          <w:szCs w:val="22"/>
          <w:lang w:val="hr-HR"/>
        </w:rPr>
        <w:t>FZ-2.2</w:t>
      </w:r>
      <w:r w:rsidRPr="000C6B0C">
        <w:rPr>
          <w:rFonts w:ascii="Arial" w:hAnsi="Arial" w:cs="Arial"/>
          <w:color w:val="000000" w:themeColor="text1"/>
          <w:szCs w:val="22"/>
          <w:lang w:val="hr-HR"/>
        </w:rPr>
        <w:t>.</w:t>
      </w:r>
      <w:r w:rsidR="0008270B" w:rsidRPr="000C6B0C">
        <w:rPr>
          <w:rFonts w:ascii="Arial" w:hAnsi="Arial" w:cs="Arial"/>
          <w:color w:val="000000" w:themeColor="text1"/>
          <w:szCs w:val="22"/>
          <w:lang w:val="hr-HR"/>
        </w:rPr>
        <w:t>Nakon što se korisnik uspješno registrira, sustav će ga obavijestiti o uspješnoj registraciji.</w:t>
      </w:r>
    </w:p>
    <w:p w14:paraId="6069E8F7" w14:textId="1D8D2A33" w:rsidR="0008270B" w:rsidRPr="003C0AEF" w:rsidRDefault="0008270B" w:rsidP="000C6B0C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50CE5EFB" w14:textId="77777777" w:rsidR="00234239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241939B" w14:textId="47BA5F69" w:rsidR="0052151A" w:rsidRDefault="0052151A" w:rsidP="0052151A">
      <w:pPr>
        <w:pStyle w:val="Naslov3"/>
        <w:rPr>
          <w:sz w:val="22"/>
          <w:szCs w:val="22"/>
          <w:lang w:val="hr-HR"/>
        </w:rPr>
      </w:pPr>
      <w:r w:rsidRPr="0052151A">
        <w:rPr>
          <w:sz w:val="22"/>
          <w:szCs w:val="22"/>
          <w:lang w:val="hr-HR"/>
        </w:rPr>
        <w:t>Dodavanje rezervacije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2C208089" w14:textId="77777777" w:rsidTr="004E4C69">
        <w:tc>
          <w:tcPr>
            <w:tcW w:w="1743" w:type="dxa"/>
          </w:tcPr>
          <w:p w14:paraId="1CF741B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54A07E77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UC2</w:t>
            </w:r>
          </w:p>
        </w:tc>
      </w:tr>
      <w:tr w:rsidR="0052151A" w:rsidRPr="003C0AEF" w14:paraId="5CB78420" w14:textId="77777777" w:rsidTr="004E4C69">
        <w:tc>
          <w:tcPr>
            <w:tcW w:w="1743" w:type="dxa"/>
          </w:tcPr>
          <w:p w14:paraId="75EFD16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C420B48" w14:textId="07C20612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12CF71A1" w14:textId="77777777" w:rsidTr="004E4C69">
        <w:tc>
          <w:tcPr>
            <w:tcW w:w="1743" w:type="dxa"/>
          </w:tcPr>
          <w:p w14:paraId="0754979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3485F2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1A768F0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515A5DDB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D71F3E6" w14:textId="77777777" w:rsidTr="004E4C69">
        <w:tc>
          <w:tcPr>
            <w:tcW w:w="1743" w:type="dxa"/>
          </w:tcPr>
          <w:p w14:paraId="3B46E38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992F10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05349A1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E083F5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C1D20E" w14:textId="77777777" w:rsidTr="004E4C69">
        <w:tc>
          <w:tcPr>
            <w:tcW w:w="2520" w:type="dxa"/>
            <w:gridSpan w:val="2"/>
          </w:tcPr>
          <w:p w14:paraId="07A6807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9C359F" w14:textId="076BDC31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Prijavljeni korisnik</w:t>
            </w:r>
          </w:p>
        </w:tc>
      </w:tr>
      <w:tr w:rsidR="0052151A" w:rsidRPr="003C0AEF" w14:paraId="4CB9D75A" w14:textId="77777777" w:rsidTr="004E4C69">
        <w:tc>
          <w:tcPr>
            <w:tcW w:w="2520" w:type="dxa"/>
            <w:gridSpan w:val="2"/>
          </w:tcPr>
          <w:p w14:paraId="5EA42CE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5B5AFD72" w14:textId="08BA872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ima mogućnost rezerviranja karte.</w:t>
            </w:r>
          </w:p>
        </w:tc>
      </w:tr>
      <w:tr w:rsidR="0052151A" w:rsidRPr="003C0AEF" w14:paraId="28C07A70" w14:textId="77777777" w:rsidTr="004E4C69">
        <w:tc>
          <w:tcPr>
            <w:tcW w:w="2520" w:type="dxa"/>
            <w:gridSpan w:val="2"/>
          </w:tcPr>
          <w:p w14:paraId="108788D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3A995E39" w14:textId="0B07CCCD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0A79F4E5" w14:textId="77777777" w:rsidTr="004E4C69">
        <w:tc>
          <w:tcPr>
            <w:tcW w:w="2520" w:type="dxa"/>
            <w:gridSpan w:val="2"/>
          </w:tcPr>
          <w:p w14:paraId="7B25EA5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89BC24D" w14:textId="45488DF1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lozinkom.</w:t>
            </w:r>
          </w:p>
        </w:tc>
      </w:tr>
      <w:tr w:rsidR="0052151A" w:rsidRPr="003C0AEF" w14:paraId="385FF902" w14:textId="77777777" w:rsidTr="004E4C69">
        <w:tc>
          <w:tcPr>
            <w:tcW w:w="2520" w:type="dxa"/>
            <w:gridSpan w:val="2"/>
          </w:tcPr>
          <w:p w14:paraId="03B49E7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3308B62" w14:textId="77777777" w:rsidR="0052151A" w:rsidRPr="003C0AEF" w:rsidRDefault="0052151A" w:rsidP="004E4C6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74E9785" w14:textId="77777777" w:rsidTr="004E4C69">
        <w:tc>
          <w:tcPr>
            <w:tcW w:w="2520" w:type="dxa"/>
            <w:gridSpan w:val="2"/>
          </w:tcPr>
          <w:p w14:paraId="54E0835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441C651F" w14:textId="7DEC0707" w:rsidR="0052151A" w:rsidRPr="005873DC" w:rsidRDefault="005873DC" w:rsidP="005873DC">
            <w:pPr>
              <w:pStyle w:val="Odlomakpopisa"/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52151A" w:rsidRPr="005873DC">
              <w:rPr>
                <w:lang w:val="hr-HR"/>
              </w:rPr>
              <w:t>pregled</w:t>
            </w:r>
            <w:r>
              <w:rPr>
                <w:lang w:val="hr-HR"/>
              </w:rPr>
              <w:t>a</w:t>
            </w:r>
            <w:r w:rsidR="0052151A" w:rsidRPr="005873DC">
              <w:rPr>
                <w:lang w:val="hr-HR"/>
              </w:rPr>
              <w:t xml:space="preserve"> </w:t>
            </w:r>
            <w:r>
              <w:rPr>
                <w:lang w:val="hr-HR"/>
              </w:rPr>
              <w:t>filmove</w:t>
            </w:r>
          </w:p>
          <w:p w14:paraId="1060240A" w14:textId="77777777" w:rsidR="0052151A" w:rsidRDefault="0052151A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53535BF0" w14:textId="2800445A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lang w:val="hr-HR"/>
              </w:rPr>
              <w:t xml:space="preserve"> može </w:t>
            </w:r>
            <w:r w:rsidR="0052151A">
              <w:rPr>
                <w:lang w:val="hr-HR"/>
              </w:rPr>
              <w:t>pregledavati</w:t>
            </w:r>
            <w:r>
              <w:rPr>
                <w:lang w:val="hr-HR"/>
              </w:rPr>
              <w:t xml:space="preserve"> detaljnije</w:t>
            </w:r>
            <w:r w:rsidR="0052151A">
              <w:rPr>
                <w:lang w:val="hr-HR"/>
              </w:rPr>
              <w:t xml:space="preserve"> informacije o filmovima</w:t>
            </w:r>
          </w:p>
          <w:p w14:paraId="0AEB2EF2" w14:textId="48462ED1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Izabire odgovarajuću dvoranu,datum,vrijeme </w:t>
            </w:r>
          </w:p>
          <w:p w14:paraId="18120B77" w14:textId="69183457" w:rsidR="005873DC" w:rsidRP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i/>
                <w:lang w:val="hr-HR"/>
              </w:rPr>
              <w:t xml:space="preserve"> </w:t>
            </w:r>
            <w:r w:rsidRPr="005873DC">
              <w:rPr>
                <w:lang w:val="hr-HR"/>
              </w:rPr>
              <w:t>rezervira kartu za odabrani film</w:t>
            </w:r>
          </w:p>
        </w:tc>
      </w:tr>
      <w:tr w:rsidR="0052151A" w:rsidRPr="003C0AEF" w14:paraId="62D064EB" w14:textId="77777777" w:rsidTr="004E4C69">
        <w:tc>
          <w:tcPr>
            <w:tcW w:w="2520" w:type="dxa"/>
            <w:gridSpan w:val="2"/>
          </w:tcPr>
          <w:p w14:paraId="6D178123" w14:textId="7B74BB66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39C201EB" w14:textId="25890E6A" w:rsidR="0052151A" w:rsidRPr="0052151A" w:rsidRDefault="005873DC" w:rsidP="004E4C69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lang w:val="hr-HR"/>
              </w:rPr>
              <w:t xml:space="preserve">Neispravno ispunjena forma rezervacije, </w:t>
            </w:r>
            <w:r w:rsidR="0008270B">
              <w:rPr>
                <w:lang w:val="hr-HR"/>
              </w:rPr>
              <w:t>tj</w:t>
            </w:r>
            <w:r>
              <w:rPr>
                <w:lang w:val="hr-HR"/>
              </w:rPr>
              <w:t xml:space="preserve">. neispunjavanje nekog polja </w:t>
            </w:r>
          </w:p>
        </w:tc>
      </w:tr>
      <w:tr w:rsidR="0052151A" w:rsidRPr="003C0AEF" w14:paraId="5FE4B996" w14:textId="77777777" w:rsidTr="004E4C69">
        <w:tc>
          <w:tcPr>
            <w:tcW w:w="2520" w:type="dxa"/>
            <w:gridSpan w:val="2"/>
          </w:tcPr>
          <w:p w14:paraId="6FBC6F5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2B07A8D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06E891" w14:textId="77777777" w:rsidTr="004E4C69">
        <w:tc>
          <w:tcPr>
            <w:tcW w:w="2520" w:type="dxa"/>
            <w:gridSpan w:val="2"/>
          </w:tcPr>
          <w:p w14:paraId="64B090E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4B3A67D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6C3EA3F" w14:textId="77777777" w:rsidTr="004E4C69">
        <w:tc>
          <w:tcPr>
            <w:tcW w:w="2520" w:type="dxa"/>
            <w:gridSpan w:val="2"/>
          </w:tcPr>
          <w:p w14:paraId="3314F6B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464A985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248476" w14:textId="77777777" w:rsidTr="004E4C69">
        <w:tc>
          <w:tcPr>
            <w:tcW w:w="2520" w:type="dxa"/>
            <w:gridSpan w:val="2"/>
          </w:tcPr>
          <w:p w14:paraId="14FE512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Frequency of Use:</w:t>
            </w:r>
          </w:p>
        </w:tc>
        <w:tc>
          <w:tcPr>
            <w:tcW w:w="7119" w:type="dxa"/>
            <w:gridSpan w:val="3"/>
          </w:tcPr>
          <w:p w14:paraId="7B7BE59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D1F00AF" w14:textId="77777777" w:rsidTr="004E4C69">
        <w:tc>
          <w:tcPr>
            <w:tcW w:w="2520" w:type="dxa"/>
            <w:gridSpan w:val="2"/>
          </w:tcPr>
          <w:p w14:paraId="22FA873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0216B5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4F0D2A5" w14:textId="77777777" w:rsidTr="004E4C69">
        <w:tc>
          <w:tcPr>
            <w:tcW w:w="2520" w:type="dxa"/>
            <w:gridSpan w:val="2"/>
          </w:tcPr>
          <w:p w14:paraId="4969EF8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0016C784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A33FD36" w14:textId="77777777" w:rsidTr="004E4C69">
        <w:tc>
          <w:tcPr>
            <w:tcW w:w="2520" w:type="dxa"/>
            <w:gridSpan w:val="2"/>
          </w:tcPr>
          <w:p w14:paraId="25CDC68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2470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D1A611D" w14:textId="77777777" w:rsidTr="004E4C69">
        <w:tc>
          <w:tcPr>
            <w:tcW w:w="2520" w:type="dxa"/>
            <w:gridSpan w:val="2"/>
          </w:tcPr>
          <w:p w14:paraId="1785DC4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55F8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AD16513" w14:textId="77777777" w:rsidTr="004E4C69">
        <w:tc>
          <w:tcPr>
            <w:tcW w:w="2520" w:type="dxa"/>
            <w:gridSpan w:val="2"/>
          </w:tcPr>
          <w:p w14:paraId="380C6CC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B4EC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FF14B1A" w14:textId="77777777" w:rsidTr="004E4C69">
        <w:tc>
          <w:tcPr>
            <w:tcW w:w="2520" w:type="dxa"/>
            <w:gridSpan w:val="2"/>
          </w:tcPr>
          <w:p w14:paraId="7E1F716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74D6A3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33896A0" w14:textId="77777777" w:rsidR="0052151A" w:rsidRPr="0052151A" w:rsidRDefault="0052151A" w:rsidP="0052151A">
      <w:pPr>
        <w:rPr>
          <w:lang w:val="hr-HR"/>
        </w:rPr>
      </w:pPr>
    </w:p>
    <w:p w14:paraId="23B314D7" w14:textId="0980670D" w:rsidR="0052151A" w:rsidRPr="0052151A" w:rsidRDefault="0052151A" w:rsidP="0052151A">
      <w:pPr>
        <w:pStyle w:val="Naslov3"/>
        <w:rPr>
          <w:sz w:val="22"/>
          <w:szCs w:val="22"/>
          <w:lang w:val="hr-HR"/>
        </w:rPr>
      </w:pPr>
      <w:r w:rsidRPr="0052151A">
        <w:rPr>
          <w:sz w:val="22"/>
          <w:szCs w:val="22"/>
          <w:lang w:val="hr-HR"/>
        </w:rPr>
        <w:t xml:space="preserve"> Upravljanje filmovima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7E482438" w14:textId="77777777" w:rsidTr="004E4C69">
        <w:tc>
          <w:tcPr>
            <w:tcW w:w="1743" w:type="dxa"/>
          </w:tcPr>
          <w:p w14:paraId="5BA3FF6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3D8A50BC" w14:textId="57866F0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0C6B0C">
              <w:rPr>
                <w:rFonts w:ascii="Arial" w:hAnsi="Arial" w:cs="Arial"/>
                <w:szCs w:val="22"/>
                <w:lang w:val="hr-HR"/>
              </w:rPr>
              <w:t>1</w:t>
            </w:r>
          </w:p>
        </w:tc>
      </w:tr>
      <w:tr w:rsidR="0052151A" w:rsidRPr="003C0AEF" w14:paraId="6DCAA825" w14:textId="77777777" w:rsidTr="004E4C69">
        <w:tc>
          <w:tcPr>
            <w:tcW w:w="1743" w:type="dxa"/>
          </w:tcPr>
          <w:p w14:paraId="30A2761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39888F2" w14:textId="437712F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8E7CAF0" w14:textId="77777777" w:rsidTr="004E4C69">
        <w:tc>
          <w:tcPr>
            <w:tcW w:w="1743" w:type="dxa"/>
          </w:tcPr>
          <w:p w14:paraId="12A1736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6D5EA4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678A4D4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FC4B88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642A6B5" w14:textId="77777777" w:rsidTr="004E4C69">
        <w:tc>
          <w:tcPr>
            <w:tcW w:w="1743" w:type="dxa"/>
          </w:tcPr>
          <w:p w14:paraId="6F61465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01D503EE" w14:textId="412E8CEC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6404601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6E7D0D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7BF3FD73" w14:textId="77777777" w:rsidTr="004E4C69">
        <w:tc>
          <w:tcPr>
            <w:tcW w:w="2520" w:type="dxa"/>
            <w:gridSpan w:val="2"/>
          </w:tcPr>
          <w:p w14:paraId="5602643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34CB727D" w14:textId="238A96A3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52151A" w:rsidRPr="003C0AEF" w14:paraId="73F972B9" w14:textId="77777777" w:rsidTr="004E4C69">
        <w:tc>
          <w:tcPr>
            <w:tcW w:w="2520" w:type="dxa"/>
            <w:gridSpan w:val="2"/>
          </w:tcPr>
          <w:p w14:paraId="5A4F0F0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260048E6" w14:textId="01A1D0C3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filmovima.</w:t>
            </w:r>
          </w:p>
        </w:tc>
      </w:tr>
      <w:tr w:rsidR="0052151A" w:rsidRPr="003C0AEF" w14:paraId="259D8066" w14:textId="77777777" w:rsidTr="004E4C69">
        <w:tc>
          <w:tcPr>
            <w:tcW w:w="2520" w:type="dxa"/>
            <w:gridSpan w:val="2"/>
          </w:tcPr>
          <w:p w14:paraId="43B314E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48349DFB" w14:textId="1B2E1C44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BB4FCBA" w14:textId="77777777" w:rsidTr="004E4C69">
        <w:tc>
          <w:tcPr>
            <w:tcW w:w="2520" w:type="dxa"/>
            <w:gridSpan w:val="2"/>
          </w:tcPr>
          <w:p w14:paraId="2653973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6FDC9109" w14:textId="226974D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52151A" w:rsidRPr="003C0AEF" w14:paraId="7108735D" w14:textId="77777777" w:rsidTr="004E4C69">
        <w:tc>
          <w:tcPr>
            <w:tcW w:w="2520" w:type="dxa"/>
            <w:gridSpan w:val="2"/>
          </w:tcPr>
          <w:p w14:paraId="6950728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E461109" w14:textId="37D277E5" w:rsidR="0052151A" w:rsidRPr="003C0AEF" w:rsidRDefault="0052151A" w:rsidP="0052151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2792B8B" w14:textId="77777777" w:rsidTr="004E4C69">
        <w:tc>
          <w:tcPr>
            <w:tcW w:w="2520" w:type="dxa"/>
            <w:gridSpan w:val="2"/>
          </w:tcPr>
          <w:p w14:paraId="6C3EA29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273D283A" w14:textId="70243F13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Admin odabire </w:t>
            </w:r>
            <w:r w:rsidRPr="0052151A">
              <w:rPr>
                <w:lang w:val="hr-HR"/>
              </w:rPr>
              <w:t>pregled filmova</w:t>
            </w:r>
          </w:p>
          <w:p w14:paraId="703D112F" w14:textId="46064E2F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71C9294A" w14:textId="01F86AD6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filmovima</w:t>
            </w:r>
          </w:p>
          <w:p w14:paraId="061E461A" w14:textId="77777777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 xml:space="preserve">dodaj film </w:t>
            </w:r>
            <w:r>
              <w:rPr>
                <w:lang w:val="hr-HR"/>
              </w:rPr>
              <w:t xml:space="preserve"> otvara se forma za dodavanje novog filma</w:t>
            </w:r>
          </w:p>
          <w:p w14:paraId="45993AFF" w14:textId="27089328" w:rsidR="0052151A" w:rsidRP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Pr="0052151A">
              <w:rPr>
                <w:i/>
                <w:lang w:val="hr-HR"/>
              </w:rPr>
              <w:t xml:space="preserve">izbriši </w:t>
            </w:r>
            <w:r>
              <w:rPr>
                <w:i/>
                <w:lang w:val="hr-HR"/>
              </w:rPr>
              <w:t>film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odabrani </w:t>
            </w:r>
            <w:r>
              <w:rPr>
                <w:lang w:val="hr-HR"/>
              </w:rPr>
              <w:t>film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52151A" w:rsidRPr="003C0AEF" w14:paraId="205E55F3" w14:textId="77777777" w:rsidTr="004E4C69">
        <w:tc>
          <w:tcPr>
            <w:tcW w:w="2520" w:type="dxa"/>
            <w:gridSpan w:val="2"/>
          </w:tcPr>
          <w:p w14:paraId="1D88445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71A2084" w14:textId="51D946F1" w:rsidR="0052151A" w:rsidRPr="0052151A" w:rsidRDefault="0052151A" w:rsidP="0052151A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52151A">
              <w:rPr>
                <w:lang w:val="hr-HR"/>
              </w:rPr>
              <w:t xml:space="preserve">Neispravno popunjena forma za stvaranje novog </w:t>
            </w:r>
            <w:r>
              <w:rPr>
                <w:lang w:val="hr-HR"/>
              </w:rPr>
              <w:t>filma</w:t>
            </w:r>
            <w:r w:rsidRPr="0052151A">
              <w:rPr>
                <w:lang w:val="hr-HR"/>
              </w:rPr>
              <w:t xml:space="preserve"> ili izmjenu postojećeg</w:t>
            </w:r>
          </w:p>
        </w:tc>
      </w:tr>
      <w:tr w:rsidR="0052151A" w:rsidRPr="003C0AEF" w14:paraId="50EC631C" w14:textId="77777777" w:rsidTr="004E4C69">
        <w:tc>
          <w:tcPr>
            <w:tcW w:w="2520" w:type="dxa"/>
            <w:gridSpan w:val="2"/>
          </w:tcPr>
          <w:p w14:paraId="5E1417A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3DB58D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1C14E9F" w14:textId="77777777" w:rsidTr="004E4C69">
        <w:tc>
          <w:tcPr>
            <w:tcW w:w="2520" w:type="dxa"/>
            <w:gridSpan w:val="2"/>
          </w:tcPr>
          <w:p w14:paraId="17A300B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35E3FC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023D8B0" w14:textId="77777777" w:rsidTr="004E4C69">
        <w:tc>
          <w:tcPr>
            <w:tcW w:w="2520" w:type="dxa"/>
            <w:gridSpan w:val="2"/>
          </w:tcPr>
          <w:p w14:paraId="5FF1EC5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5F05E4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BE56C0A" w14:textId="77777777" w:rsidTr="004E4C69">
        <w:tc>
          <w:tcPr>
            <w:tcW w:w="2520" w:type="dxa"/>
            <w:gridSpan w:val="2"/>
          </w:tcPr>
          <w:p w14:paraId="7A3C7EB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DD7690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92393F9" w14:textId="77777777" w:rsidTr="004E4C69">
        <w:tc>
          <w:tcPr>
            <w:tcW w:w="2520" w:type="dxa"/>
            <w:gridSpan w:val="2"/>
          </w:tcPr>
          <w:p w14:paraId="3B6E998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1D044DA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F514F0C" w14:textId="77777777" w:rsidTr="004E4C69">
        <w:tc>
          <w:tcPr>
            <w:tcW w:w="2520" w:type="dxa"/>
            <w:gridSpan w:val="2"/>
          </w:tcPr>
          <w:p w14:paraId="74F099E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4D4D736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1AAA6CE" w14:textId="77777777" w:rsidTr="004E4C69">
        <w:tc>
          <w:tcPr>
            <w:tcW w:w="2520" w:type="dxa"/>
            <w:gridSpan w:val="2"/>
          </w:tcPr>
          <w:p w14:paraId="5D52594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3B37AB1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2A4021" w14:textId="77777777" w:rsidTr="004E4C69">
        <w:tc>
          <w:tcPr>
            <w:tcW w:w="2520" w:type="dxa"/>
            <w:gridSpan w:val="2"/>
          </w:tcPr>
          <w:p w14:paraId="6ACE21C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0F37D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3E90771" w14:textId="77777777" w:rsidTr="004E4C69">
        <w:tc>
          <w:tcPr>
            <w:tcW w:w="2520" w:type="dxa"/>
            <w:gridSpan w:val="2"/>
          </w:tcPr>
          <w:p w14:paraId="27EAEE6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Source</w:t>
            </w:r>
          </w:p>
        </w:tc>
        <w:tc>
          <w:tcPr>
            <w:tcW w:w="7119" w:type="dxa"/>
            <w:gridSpan w:val="3"/>
          </w:tcPr>
          <w:p w14:paraId="7AC7F40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8553A20" w14:textId="77777777" w:rsidTr="004E4C69">
        <w:tc>
          <w:tcPr>
            <w:tcW w:w="2520" w:type="dxa"/>
            <w:gridSpan w:val="2"/>
          </w:tcPr>
          <w:p w14:paraId="7DCF754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AD429D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6E6CB255" w14:textId="77777777" w:rsidR="000C6B0C" w:rsidRDefault="000C6B0C" w:rsidP="000C6B0C">
      <w:pPr>
        <w:pStyle w:val="FZ1"/>
        <w:numPr>
          <w:ilvl w:val="0"/>
          <w:numId w:val="0"/>
        </w:numPr>
        <w:rPr>
          <w:rFonts w:ascii="Arial" w:hAnsi="Arial" w:cs="Arial"/>
          <w:b/>
          <w:bCs/>
          <w:szCs w:val="22"/>
          <w:lang w:val="hr-HR"/>
        </w:rPr>
      </w:pPr>
    </w:p>
    <w:p w14:paraId="2B32EC67" w14:textId="3B30E9C2" w:rsidR="0052151A" w:rsidRDefault="000C6B0C" w:rsidP="000C6B0C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 w:rsidRPr="000C6B0C">
        <w:rPr>
          <w:rFonts w:ascii="Arial" w:hAnsi="Arial" w:cs="Arial"/>
          <w:b/>
          <w:bCs/>
          <w:szCs w:val="22"/>
          <w:lang w:val="hr-HR"/>
        </w:rPr>
        <w:t>Upravljanje rezervacijama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0C6B0C" w:rsidRPr="003C0AEF" w14:paraId="0FBE5885" w14:textId="77777777" w:rsidTr="00983566">
        <w:tc>
          <w:tcPr>
            <w:tcW w:w="1743" w:type="dxa"/>
          </w:tcPr>
          <w:p w14:paraId="40469A2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6F93AF70" w14:textId="0651A00C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szCs w:val="22"/>
                <w:lang w:val="hr-HR"/>
              </w:rPr>
              <w:t>1</w:t>
            </w:r>
          </w:p>
        </w:tc>
      </w:tr>
      <w:tr w:rsidR="000C6B0C" w:rsidRPr="003C0AEF" w14:paraId="11BDE1B7" w14:textId="77777777" w:rsidTr="00983566">
        <w:tc>
          <w:tcPr>
            <w:tcW w:w="1743" w:type="dxa"/>
          </w:tcPr>
          <w:p w14:paraId="1456B17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5CE3298D" w14:textId="6E9E6D80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E59E3C2" w14:textId="77777777" w:rsidTr="00983566">
        <w:tc>
          <w:tcPr>
            <w:tcW w:w="1743" w:type="dxa"/>
          </w:tcPr>
          <w:p w14:paraId="3C88D4A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68526307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3BAE0060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1D512DE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71FE768" w14:textId="77777777" w:rsidTr="00983566">
        <w:tc>
          <w:tcPr>
            <w:tcW w:w="1743" w:type="dxa"/>
          </w:tcPr>
          <w:p w14:paraId="69836D3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2015B06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390DEE0A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6671CF0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69935344" w14:textId="77777777" w:rsidTr="00983566">
        <w:tc>
          <w:tcPr>
            <w:tcW w:w="2520" w:type="dxa"/>
            <w:gridSpan w:val="2"/>
          </w:tcPr>
          <w:p w14:paraId="5DFD4C8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96DEFBF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0C6B0C" w:rsidRPr="003C0AEF" w14:paraId="3B6E7BCB" w14:textId="77777777" w:rsidTr="00983566">
        <w:tc>
          <w:tcPr>
            <w:tcW w:w="2520" w:type="dxa"/>
            <w:gridSpan w:val="2"/>
          </w:tcPr>
          <w:p w14:paraId="53EE5296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8E31A22" w14:textId="3E44DCB8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rezervacijama korisnika</w:t>
            </w:r>
          </w:p>
        </w:tc>
      </w:tr>
      <w:tr w:rsidR="000C6B0C" w:rsidRPr="003C0AEF" w14:paraId="0971FC37" w14:textId="77777777" w:rsidTr="00983566">
        <w:tc>
          <w:tcPr>
            <w:tcW w:w="2520" w:type="dxa"/>
            <w:gridSpan w:val="2"/>
          </w:tcPr>
          <w:p w14:paraId="188FF4E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65B26FA5" w14:textId="1187C871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7CC9793" w14:textId="77777777" w:rsidTr="00983566">
        <w:tc>
          <w:tcPr>
            <w:tcW w:w="2520" w:type="dxa"/>
            <w:gridSpan w:val="2"/>
          </w:tcPr>
          <w:p w14:paraId="74E57357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2186B4A3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0C6B0C" w:rsidRPr="003C0AEF" w14:paraId="6DD80E27" w14:textId="77777777" w:rsidTr="00983566">
        <w:tc>
          <w:tcPr>
            <w:tcW w:w="2520" w:type="dxa"/>
            <w:gridSpan w:val="2"/>
          </w:tcPr>
          <w:p w14:paraId="0EDFAB6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35BEA54B" w14:textId="77777777" w:rsidR="000C6B0C" w:rsidRPr="003C0AEF" w:rsidRDefault="000C6B0C" w:rsidP="00983566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562A530" w14:textId="77777777" w:rsidTr="00983566">
        <w:tc>
          <w:tcPr>
            <w:tcW w:w="2520" w:type="dxa"/>
            <w:gridSpan w:val="2"/>
          </w:tcPr>
          <w:p w14:paraId="14A3DB3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6D1CA55D" w14:textId="60A70EBF" w:rsidR="000C6B0C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Admin odabire </w:t>
            </w:r>
            <w:r w:rsidRPr="0052151A">
              <w:rPr>
                <w:lang w:val="hr-HR"/>
              </w:rPr>
              <w:t xml:space="preserve">pregled </w:t>
            </w:r>
            <w:r>
              <w:rPr>
                <w:lang w:val="hr-HR"/>
              </w:rPr>
              <w:t>rezervacija</w:t>
            </w:r>
          </w:p>
          <w:p w14:paraId="7F00D452" w14:textId="51A3A677" w:rsidR="000C6B0C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Otvara se popis svih rezervacija </w:t>
            </w:r>
          </w:p>
          <w:p w14:paraId="5DDE5196" w14:textId="1AAEA9D7" w:rsidR="000C6B0C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rezervacijama</w:t>
            </w:r>
          </w:p>
          <w:p w14:paraId="7CAD09EC" w14:textId="28355A48" w:rsidR="000C6B0C" w:rsidRPr="0052151A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Pr="0052151A">
              <w:rPr>
                <w:i/>
                <w:lang w:val="hr-HR"/>
              </w:rPr>
              <w:t xml:space="preserve">izbriši </w:t>
            </w:r>
            <w:r>
              <w:rPr>
                <w:i/>
                <w:lang w:val="hr-HR"/>
              </w:rPr>
              <w:t>rezervaciju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a rezervacija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0C6B0C" w:rsidRPr="003C0AEF" w14:paraId="2D6DBA43" w14:textId="77777777" w:rsidTr="00983566">
        <w:tc>
          <w:tcPr>
            <w:tcW w:w="2520" w:type="dxa"/>
            <w:gridSpan w:val="2"/>
          </w:tcPr>
          <w:p w14:paraId="0467DF0F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FE4F3E7" w14:textId="21D550E7" w:rsidR="000C6B0C" w:rsidRPr="0052151A" w:rsidRDefault="000C6B0C" w:rsidP="000A42BB">
            <w:pPr>
              <w:pStyle w:val="Odlomakpopisa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25CB93A" w14:textId="77777777" w:rsidTr="00983566">
        <w:tc>
          <w:tcPr>
            <w:tcW w:w="2520" w:type="dxa"/>
            <w:gridSpan w:val="2"/>
          </w:tcPr>
          <w:p w14:paraId="658F71E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B11BBC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07556EE" w14:textId="77777777" w:rsidTr="00983566">
        <w:tc>
          <w:tcPr>
            <w:tcW w:w="2520" w:type="dxa"/>
            <w:gridSpan w:val="2"/>
          </w:tcPr>
          <w:p w14:paraId="3A3A9EF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75F05838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8CDEB21" w14:textId="77777777" w:rsidTr="00983566">
        <w:tc>
          <w:tcPr>
            <w:tcW w:w="2520" w:type="dxa"/>
            <w:gridSpan w:val="2"/>
          </w:tcPr>
          <w:p w14:paraId="5094A23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1208CFE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668F03A" w14:textId="77777777" w:rsidTr="00983566">
        <w:tc>
          <w:tcPr>
            <w:tcW w:w="2520" w:type="dxa"/>
            <w:gridSpan w:val="2"/>
          </w:tcPr>
          <w:p w14:paraId="5EC21865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572EB88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C65005D" w14:textId="77777777" w:rsidTr="00983566">
        <w:tc>
          <w:tcPr>
            <w:tcW w:w="2520" w:type="dxa"/>
            <w:gridSpan w:val="2"/>
          </w:tcPr>
          <w:p w14:paraId="72D49FDC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62059D0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40611B1" w14:textId="77777777" w:rsidTr="00983566">
        <w:tc>
          <w:tcPr>
            <w:tcW w:w="2520" w:type="dxa"/>
            <w:gridSpan w:val="2"/>
          </w:tcPr>
          <w:p w14:paraId="19CBB0D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64B5B9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759E9C18" w14:textId="77777777" w:rsidTr="00983566">
        <w:tc>
          <w:tcPr>
            <w:tcW w:w="2520" w:type="dxa"/>
            <w:gridSpan w:val="2"/>
          </w:tcPr>
          <w:p w14:paraId="77E1789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FDCD33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1DC32B6" w14:textId="77777777" w:rsidTr="00983566">
        <w:tc>
          <w:tcPr>
            <w:tcW w:w="2520" w:type="dxa"/>
            <w:gridSpan w:val="2"/>
          </w:tcPr>
          <w:p w14:paraId="60D745B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D9B8222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952A234" w14:textId="77777777" w:rsidTr="00983566">
        <w:tc>
          <w:tcPr>
            <w:tcW w:w="2520" w:type="dxa"/>
            <w:gridSpan w:val="2"/>
          </w:tcPr>
          <w:p w14:paraId="47923A3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D068D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3BD7678" w14:textId="77777777" w:rsidTr="00983566">
        <w:tc>
          <w:tcPr>
            <w:tcW w:w="2520" w:type="dxa"/>
            <w:gridSpan w:val="2"/>
          </w:tcPr>
          <w:p w14:paraId="42254AC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2BB3973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E847AC3" w14:textId="77777777" w:rsidR="000C6B0C" w:rsidRDefault="000C6B0C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60212CDE" w14:textId="73C3383B" w:rsid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23512BBE" w14:textId="77777777" w:rsidR="000C6B0C" w:rsidRP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6C6EBED6" w14:textId="5A1B3561" w:rsidR="00234239" w:rsidRPr="003C0AEF" w:rsidRDefault="00234239" w:rsidP="0008270B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419DD3D9" w14:textId="77777777" w:rsidR="00234239" w:rsidRPr="003C0AEF" w:rsidRDefault="00234239" w:rsidP="00234239">
      <w:pPr>
        <w:pStyle w:val="Tijeloteksta"/>
        <w:rPr>
          <w:rFonts w:ascii="Arial" w:hAnsi="Arial" w:cs="Arial"/>
          <w:szCs w:val="22"/>
          <w:lang w:val="hr-HR"/>
        </w:rPr>
      </w:pPr>
    </w:p>
    <w:p w14:paraId="05BAD29E" w14:textId="77777777" w:rsidR="00B52115" w:rsidRPr="003C0AEF" w:rsidRDefault="00B52115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7D90CB3" w14:textId="77777777"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27" w:name="_Toc367316753"/>
      <w:bookmarkStart w:id="28" w:name="_Toc367793464"/>
      <w:bookmarkStart w:id="29" w:name="_Toc532472401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27"/>
      <w:bookmarkEnd w:id="28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29"/>
    </w:p>
    <w:p w14:paraId="1CC91289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68D8CDA3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3C0AEF" w14:paraId="34D2648B" w14:textId="77777777" w:rsidTr="00B52115">
        <w:tc>
          <w:tcPr>
            <w:tcW w:w="4676" w:type="dxa"/>
            <w:shd w:val="clear" w:color="auto" w:fill="auto"/>
          </w:tcPr>
          <w:p w14:paraId="6055C513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674" w:type="dxa"/>
            <w:shd w:val="clear" w:color="auto" w:fill="auto"/>
          </w:tcPr>
          <w:p w14:paraId="55764218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0108CB3" w14:textId="77777777" w:rsidTr="00B52115">
        <w:tc>
          <w:tcPr>
            <w:tcW w:w="4676" w:type="dxa"/>
            <w:shd w:val="clear" w:color="auto" w:fill="auto"/>
          </w:tcPr>
          <w:p w14:paraId="0667E97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674" w:type="dxa"/>
            <w:shd w:val="clear" w:color="auto" w:fill="auto"/>
          </w:tcPr>
          <w:p w14:paraId="5B7419D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353281AF" w14:textId="77777777" w:rsidTr="00B52115">
        <w:tc>
          <w:tcPr>
            <w:tcW w:w="4676" w:type="dxa"/>
            <w:shd w:val="clear" w:color="auto" w:fill="auto"/>
          </w:tcPr>
          <w:p w14:paraId="65F273F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674" w:type="dxa"/>
            <w:shd w:val="clear" w:color="auto" w:fill="auto"/>
          </w:tcPr>
          <w:p w14:paraId="21578268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08270B" w:rsidRPr="003C0AEF" w14:paraId="69CF0EEB" w14:textId="77777777" w:rsidTr="00B52115">
        <w:tc>
          <w:tcPr>
            <w:tcW w:w="4676" w:type="dxa"/>
            <w:shd w:val="clear" w:color="auto" w:fill="auto"/>
          </w:tcPr>
          <w:p w14:paraId="3EF4A3F1" w14:textId="77EF8B7B" w:rsidR="0008270B" w:rsidRPr="003C0AEF" w:rsidRDefault="0008270B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674" w:type="dxa"/>
            <w:shd w:val="clear" w:color="auto" w:fill="auto"/>
          </w:tcPr>
          <w:p w14:paraId="4A423A9A" w14:textId="2185DD33" w:rsidR="0008270B" w:rsidRPr="003C0AEF" w:rsidRDefault="0008270B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</w:tbl>
    <w:p w14:paraId="0F6F5AD6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3DFC7412" w14:textId="4FF9E8F8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18FDB673" w14:textId="27FDE312" w:rsidR="003B54C9" w:rsidRPr="003C0AEF" w:rsidRDefault="00B52115" w:rsidP="003B54C9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Nivo prioriteta kroz funkcionalnosti zadataka: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6"/>
      </w:tblGrid>
      <w:tr w:rsidR="003B54C9" w:rsidRPr="003C0AEF" w14:paraId="7C05D5EA" w14:textId="77777777" w:rsidTr="00E540C2">
        <w:tc>
          <w:tcPr>
            <w:tcW w:w="4788" w:type="dxa"/>
            <w:shd w:val="clear" w:color="auto" w:fill="auto"/>
          </w:tcPr>
          <w:p w14:paraId="584D206F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Oznaka funkcionalnog zahtjeva</w:t>
            </w:r>
          </w:p>
        </w:tc>
        <w:tc>
          <w:tcPr>
            <w:tcW w:w="4788" w:type="dxa"/>
            <w:shd w:val="clear" w:color="auto" w:fill="auto"/>
          </w:tcPr>
          <w:p w14:paraId="21E2272E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BDDDE3B" w14:textId="77777777" w:rsidTr="00E540C2">
        <w:tc>
          <w:tcPr>
            <w:tcW w:w="4788" w:type="dxa"/>
            <w:shd w:val="clear" w:color="auto" w:fill="auto"/>
          </w:tcPr>
          <w:p w14:paraId="06EC79C8" w14:textId="74B229C9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</w:t>
            </w:r>
          </w:p>
        </w:tc>
        <w:tc>
          <w:tcPr>
            <w:tcW w:w="4788" w:type="dxa"/>
            <w:shd w:val="clear" w:color="auto" w:fill="auto"/>
          </w:tcPr>
          <w:p w14:paraId="3908A63A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512DBE8C" w14:textId="77777777" w:rsidTr="00E540C2">
        <w:tc>
          <w:tcPr>
            <w:tcW w:w="4788" w:type="dxa"/>
            <w:shd w:val="clear" w:color="auto" w:fill="auto"/>
          </w:tcPr>
          <w:p w14:paraId="29A34B23" w14:textId="435D37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FZ-1.1</w:t>
            </w:r>
          </w:p>
        </w:tc>
        <w:tc>
          <w:tcPr>
            <w:tcW w:w="4788" w:type="dxa"/>
            <w:shd w:val="clear" w:color="auto" w:fill="auto"/>
          </w:tcPr>
          <w:p w14:paraId="78863F0D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3B54C9" w:rsidRPr="003C0AEF" w14:paraId="12CF3BDC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62F3DF31" w14:textId="68DF4BF8" w:rsidR="003B54C9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FZ-1.2</w:t>
            </w:r>
          </w:p>
        </w:tc>
        <w:tc>
          <w:tcPr>
            <w:tcW w:w="4788" w:type="dxa"/>
            <w:shd w:val="clear" w:color="auto" w:fill="auto"/>
          </w:tcPr>
          <w:p w14:paraId="40C64EF1" w14:textId="23D574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B52115" w:rsidRPr="003C0AEF" w14:paraId="109A74E7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EC43616" w14:textId="53434E3A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FZ-1.3</w:t>
            </w:r>
          </w:p>
        </w:tc>
        <w:tc>
          <w:tcPr>
            <w:tcW w:w="4788" w:type="dxa"/>
            <w:shd w:val="clear" w:color="auto" w:fill="auto"/>
          </w:tcPr>
          <w:p w14:paraId="185BB0CD" w14:textId="2EDEB45A" w:rsidR="00B52115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B52115" w:rsidRPr="003C0AEF" w14:paraId="4205F46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229D740" w14:textId="758B6B2E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FZ-1.4</w:t>
            </w:r>
          </w:p>
        </w:tc>
        <w:tc>
          <w:tcPr>
            <w:tcW w:w="4788" w:type="dxa"/>
            <w:shd w:val="clear" w:color="auto" w:fill="auto"/>
          </w:tcPr>
          <w:p w14:paraId="1A336DBF" w14:textId="48109415" w:rsidR="00B52115" w:rsidRPr="003C0AEF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7931967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2CB23835" w14:textId="68E157A0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</w:t>
            </w:r>
          </w:p>
        </w:tc>
        <w:tc>
          <w:tcPr>
            <w:tcW w:w="4788" w:type="dxa"/>
            <w:shd w:val="clear" w:color="auto" w:fill="auto"/>
          </w:tcPr>
          <w:p w14:paraId="4C2316E1" w14:textId="5A85C083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22009B50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11581C7B" w14:textId="64336DD9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FZ-2.1</w:t>
            </w:r>
          </w:p>
        </w:tc>
        <w:tc>
          <w:tcPr>
            <w:tcW w:w="4788" w:type="dxa"/>
            <w:shd w:val="clear" w:color="auto" w:fill="auto"/>
          </w:tcPr>
          <w:p w14:paraId="7C49459D" w14:textId="2E76E6E4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0E7CAA" w:rsidRPr="003C0AEF" w14:paraId="2382E719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79D2A0BD" w14:textId="6B5CDB5B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FZ-2.2</w:t>
            </w:r>
          </w:p>
        </w:tc>
        <w:tc>
          <w:tcPr>
            <w:tcW w:w="4788" w:type="dxa"/>
            <w:shd w:val="clear" w:color="auto" w:fill="auto"/>
          </w:tcPr>
          <w:p w14:paraId="206D7DE1" w14:textId="7F7E2E96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</w:tbl>
    <w:p w14:paraId="33382543" w14:textId="77777777" w:rsidR="003B54C9" w:rsidRPr="003C0AEF" w:rsidRDefault="003B54C9" w:rsidP="003B54C9">
      <w:pPr>
        <w:pStyle w:val="FZ2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0BFA59FA" w14:textId="11EA97EF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6FD36764" w14:textId="22B75887" w:rsidR="000E7CAA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6ECC029D" w14:textId="3F7F942C" w:rsidR="000E7CAA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C643A3F" w14:textId="4650ACA4" w:rsidR="000E7CAA" w:rsidRDefault="000E7CAA">
      <w:pPr>
        <w:widowControl/>
        <w:spacing w:before="0" w:after="0" w:line="240" w:lineRule="auto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14:paraId="1FFBE35A" w14:textId="77777777" w:rsidR="000E7CAA" w:rsidRPr="003C0AEF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E5A8F1C" w14:textId="77777777" w:rsidR="007B0A17" w:rsidRDefault="007B0A17" w:rsidP="003B54C9">
      <w:pPr>
        <w:pStyle w:val="Naslov2"/>
        <w:rPr>
          <w:rFonts w:cs="Arial"/>
          <w:sz w:val="22"/>
          <w:szCs w:val="22"/>
        </w:rPr>
      </w:pPr>
      <w:bookmarkStart w:id="30" w:name="_Toc532472402"/>
      <w:r w:rsidRPr="003C0AEF">
        <w:rPr>
          <w:rFonts w:cs="Arial"/>
          <w:sz w:val="22"/>
          <w:szCs w:val="22"/>
        </w:rPr>
        <w:t>Performance Requirements</w:t>
      </w:r>
      <w:bookmarkEnd w:id="30"/>
    </w:p>
    <w:p w14:paraId="0805DA36" w14:textId="6C5617CF" w:rsidR="003B54C9" w:rsidRPr="005873DC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Performanse sustava su vrlo brze što znači da se zahtjevi unutar sustava vrlo brzo izvršavaju. Ne postoji brojčana ograničenja</w:t>
      </w:r>
      <w:r w:rsidR="0027780B">
        <w:rPr>
          <w:rFonts w:ascii="Arial" w:hAnsi="Arial" w:cs="Arial"/>
          <w:iCs/>
          <w:szCs w:val="22"/>
        </w:rPr>
        <w:t xml:space="preserve"> u rezervaciji karta od strane jednog registriranog korisnika</w:t>
      </w:r>
      <w:r>
        <w:rPr>
          <w:rFonts w:ascii="Arial" w:hAnsi="Arial" w:cs="Arial"/>
          <w:iCs/>
          <w:szCs w:val="22"/>
        </w:rPr>
        <w:t>. Dozvoljen je beskonačan broj korisnika sustava kao i korisnika koji mogu posjećivati sustav bez</w:t>
      </w:r>
      <w:r w:rsidR="0027780B">
        <w:rPr>
          <w:rFonts w:ascii="Arial" w:hAnsi="Arial" w:cs="Arial"/>
          <w:iCs/>
          <w:szCs w:val="22"/>
        </w:rPr>
        <w:t xml:space="preserve"> </w:t>
      </w:r>
      <w:r>
        <w:rPr>
          <w:rFonts w:ascii="Arial" w:hAnsi="Arial" w:cs="Arial"/>
          <w:iCs/>
          <w:szCs w:val="22"/>
        </w:rPr>
        <w:t>registracije.. 95% zahtjeva se izvršavaju unutar 5 sekundi, ostalih 5% otpa</w:t>
      </w:r>
      <w:r w:rsidR="0027780B">
        <w:rPr>
          <w:rFonts w:ascii="Arial" w:hAnsi="Arial" w:cs="Arial"/>
          <w:iCs/>
          <w:szCs w:val="22"/>
        </w:rPr>
        <w:t>da na registraciju.</w:t>
      </w:r>
    </w:p>
    <w:p w14:paraId="48F2A0D2" w14:textId="4D23975C" w:rsidR="007B0A17" w:rsidRPr="0027780B" w:rsidRDefault="007B0A17" w:rsidP="0027780B">
      <w:pPr>
        <w:pStyle w:val="Naslov2"/>
        <w:rPr>
          <w:rFonts w:cs="Arial"/>
          <w:sz w:val="22"/>
          <w:szCs w:val="22"/>
        </w:rPr>
      </w:pPr>
      <w:bookmarkStart w:id="31" w:name="_Toc532472404"/>
      <w:r w:rsidRPr="0027780B">
        <w:rPr>
          <w:rFonts w:cs="Arial"/>
          <w:sz w:val="22"/>
          <w:szCs w:val="22"/>
        </w:rPr>
        <w:t>Software system attributes</w:t>
      </w:r>
      <w:bookmarkEnd w:id="31"/>
    </w:p>
    <w:p w14:paraId="34163353" w14:textId="45B34491" w:rsidR="000E7CAA" w:rsidRPr="000E7CAA" w:rsidRDefault="00BC36F4" w:rsidP="000E7CAA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Postoji niz atributa sustava</w:t>
      </w:r>
      <w:r w:rsidR="000E7CAA" w:rsidRPr="000E7CAA">
        <w:rPr>
          <w:rFonts w:ascii="Arial" w:hAnsi="Arial" w:cs="Arial"/>
          <w:szCs w:val="22"/>
        </w:rPr>
        <w:t xml:space="preserve"> koji mogu poslužiti kao zahtjevi. Važno je da se traženi atributi navedu tako da se njihovo postignuće može objektivno provjeriti. Sljedeće stavke daju djelomiča</w:t>
      </w:r>
      <w:r>
        <w:rPr>
          <w:rFonts w:ascii="Arial" w:hAnsi="Arial" w:cs="Arial"/>
          <w:szCs w:val="22"/>
        </w:rPr>
        <w:t>n popis primjera. P</w:t>
      </w:r>
      <w:r w:rsidR="000E7CAA" w:rsidRPr="000E7CAA">
        <w:rPr>
          <w:rFonts w:ascii="Arial" w:hAnsi="Arial" w:cs="Arial"/>
          <w:szCs w:val="22"/>
        </w:rPr>
        <w:t>oznati</w:t>
      </w:r>
      <w:r>
        <w:rPr>
          <w:rFonts w:ascii="Arial" w:hAnsi="Arial" w:cs="Arial"/>
          <w:szCs w:val="22"/>
        </w:rPr>
        <w:t xml:space="preserve"> su</w:t>
      </w:r>
      <w:r w:rsidR="000E7CAA" w:rsidRPr="000E7CAA">
        <w:rPr>
          <w:rFonts w:ascii="Arial" w:hAnsi="Arial" w:cs="Arial"/>
          <w:szCs w:val="22"/>
        </w:rPr>
        <w:t xml:space="preserve"> kao nefunkcionalni zahtjevi ili svojstva kvalitete.</w:t>
      </w:r>
    </w:p>
    <w:p w14:paraId="52BBC5AD" w14:textId="77777777" w:rsidR="000E7CAA" w:rsidRPr="000E7CAA" w:rsidRDefault="000E7CAA" w:rsidP="000E7CAA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4AA26BAA" w14:textId="1B3EBAAC" w:rsidR="003B54C9" w:rsidRPr="000E7CAA" w:rsidRDefault="000E7CAA" w:rsidP="000E7CAA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  <w:r w:rsidRPr="000E7CAA">
        <w:rPr>
          <w:rFonts w:ascii="Arial" w:hAnsi="Arial" w:cs="Arial"/>
          <w:szCs w:val="22"/>
        </w:rPr>
        <w:t>To su karakteristike ko</w:t>
      </w:r>
      <w:r w:rsidR="00BC36F4">
        <w:rPr>
          <w:rFonts w:ascii="Arial" w:hAnsi="Arial" w:cs="Arial"/>
          <w:szCs w:val="22"/>
        </w:rPr>
        <w:t xml:space="preserve">je sustav mora posjedovati, </w:t>
      </w:r>
      <w:r w:rsidRPr="000E7CAA">
        <w:rPr>
          <w:rFonts w:ascii="Arial" w:hAnsi="Arial" w:cs="Arial"/>
          <w:szCs w:val="22"/>
        </w:rPr>
        <w:t>one prožimaju (ili presijecaju) dizajn. Ti se zahtjevi moraju testirati baš kao i funkcionalni zahtjevi</w:t>
      </w:r>
      <w:r w:rsidR="00BC36F4">
        <w:rPr>
          <w:rFonts w:ascii="Arial" w:hAnsi="Arial" w:cs="Arial"/>
          <w:szCs w:val="22"/>
        </w:rPr>
        <w:t>.</w:t>
      </w:r>
    </w:p>
    <w:p w14:paraId="5409354B" w14:textId="77777777" w:rsidR="00871058" w:rsidRPr="00871058" w:rsidRDefault="00871058" w:rsidP="00871058">
      <w:pPr>
        <w:pStyle w:val="Naslov2"/>
        <w:rPr>
          <w:rFonts w:cs="Arial"/>
          <w:sz w:val="26"/>
          <w:lang w:val="en-US"/>
        </w:rPr>
      </w:pPr>
      <w:bookmarkStart w:id="32" w:name="_Toc363403539"/>
      <w:bookmarkStart w:id="33" w:name="_Toc532472405"/>
      <w:r w:rsidRPr="00871058">
        <w:rPr>
          <w:rFonts w:cs="Arial"/>
        </w:rPr>
        <w:t>Logical Database Requirements</w:t>
      </w:r>
      <w:bookmarkEnd w:id="32"/>
      <w:bookmarkEnd w:id="33"/>
    </w:p>
    <w:p w14:paraId="7B8242B1" w14:textId="745B57AE" w:rsidR="0027780B" w:rsidRDefault="0027780B" w:rsidP="0027780B">
      <w:pPr>
        <w:rPr>
          <w:rFonts w:ascii="Arial" w:hAnsi="Arial" w:cs="Arial"/>
        </w:rPr>
      </w:pPr>
      <w:r>
        <w:rPr>
          <w:rFonts w:ascii="Arial" w:hAnsi="Arial" w:cs="Arial"/>
        </w:rPr>
        <w:t>Najvažnija svojstva koja su spremljena u bazu podataka su ime</w:t>
      </w:r>
      <w:r w:rsidR="00BC36F4">
        <w:rPr>
          <w:rFonts w:ascii="Arial" w:hAnsi="Arial" w:cs="Arial"/>
        </w:rPr>
        <w:t>,prezime</w:t>
      </w:r>
      <w:r>
        <w:rPr>
          <w:rFonts w:ascii="Arial" w:hAnsi="Arial" w:cs="Arial"/>
        </w:rPr>
        <w:t xml:space="preserve">, e-mail i lozinka korisnika koji se odlučio na registraciju u sustav. Ta baza je vrlo često korištena te joj se ne može pristupiti. </w:t>
      </w:r>
    </w:p>
    <w:p w14:paraId="4489C77C" w14:textId="10851409" w:rsidR="00871058" w:rsidRDefault="0027780B" w:rsidP="0027780B">
      <w:pPr>
        <w:rPr>
          <w:rFonts w:ascii="Arial" w:hAnsi="Arial" w:cs="Arial"/>
          <w:i/>
          <w:szCs w:val="22"/>
        </w:rPr>
      </w:pPr>
      <w:r>
        <w:rPr>
          <w:rFonts w:ascii="Arial" w:hAnsi="Arial" w:cs="Arial"/>
        </w:rPr>
        <w:t>Druga baza, također vrlo važna za sustav je baza podataka sa filmovima, koja sadrži sve dostupne filmove.</w:t>
      </w:r>
    </w:p>
    <w:p w14:paraId="74B6BFBA" w14:textId="77777777" w:rsidR="00871058" w:rsidRDefault="00871058" w:rsidP="00871058">
      <w:pPr>
        <w:rPr>
          <w:rFonts w:ascii="Arial" w:hAnsi="Arial" w:cs="Arial"/>
          <w:i/>
          <w:szCs w:val="22"/>
        </w:rPr>
      </w:pPr>
    </w:p>
    <w:p w14:paraId="21E6410D" w14:textId="3C01667C" w:rsidR="00871058" w:rsidRDefault="00871058" w:rsidP="00871058">
      <w:pPr>
        <w:rPr>
          <w:rFonts w:ascii="Arial" w:hAnsi="Arial" w:cs="Arial"/>
          <w:i/>
          <w:szCs w:val="22"/>
        </w:rPr>
      </w:pPr>
    </w:p>
    <w:p w14:paraId="1CC56B21" w14:textId="67CD8FFB" w:rsidR="00BC36F4" w:rsidRDefault="00BC36F4" w:rsidP="00871058">
      <w:pPr>
        <w:rPr>
          <w:rFonts w:ascii="Arial" w:hAnsi="Arial" w:cs="Arial"/>
          <w:i/>
          <w:szCs w:val="22"/>
        </w:rPr>
      </w:pPr>
    </w:p>
    <w:p w14:paraId="541970B1" w14:textId="5C3A5C0D" w:rsidR="00BC36F4" w:rsidRDefault="00BC36F4">
      <w:pPr>
        <w:widowControl/>
        <w:spacing w:before="0" w:after="0" w:line="240" w:lineRule="auto"/>
        <w:jc w:val="left"/>
        <w:rPr>
          <w:rFonts w:ascii="Arial" w:hAnsi="Arial" w:cs="Arial"/>
          <w:i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45EA441A" w14:textId="77777777" w:rsidR="00BC36F4" w:rsidRPr="00871058" w:rsidRDefault="00BC36F4" w:rsidP="00871058">
      <w:pPr>
        <w:rPr>
          <w:rFonts w:ascii="Arial" w:hAnsi="Arial" w:cs="Arial"/>
          <w:i/>
          <w:szCs w:val="22"/>
        </w:rPr>
      </w:pPr>
    </w:p>
    <w:p w14:paraId="257B22DC" w14:textId="6198A328" w:rsidR="00871058" w:rsidRDefault="00213BE3" w:rsidP="00C67F65">
      <w:pPr>
        <w:pStyle w:val="Naslov3"/>
        <w:rPr>
          <w:noProof/>
          <w:lang w:val="hr-HR"/>
        </w:rPr>
      </w:pPr>
      <w:r>
        <w:rPr>
          <w:noProof/>
          <w:lang w:val="hr-HR"/>
        </w:rPr>
        <w:t>ER mode</w:t>
      </w:r>
      <w:r w:rsidR="00C67F65">
        <w:rPr>
          <w:noProof/>
          <w:lang w:val="hr-HR"/>
        </w:rPr>
        <w:t>l</w:t>
      </w:r>
    </w:p>
    <w:p w14:paraId="2C854DD6" w14:textId="749453EC" w:rsidR="00983566" w:rsidRPr="00983566" w:rsidRDefault="00983566" w:rsidP="00983566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796478F2" wp14:editId="6D667D9B">
            <wp:extent cx="5943600" cy="351980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jagram klas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ABB" w14:textId="02EBD4F7" w:rsidR="00871058" w:rsidRDefault="00871058" w:rsidP="00983566">
      <w:pPr>
        <w:pStyle w:val="Naslov3"/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4" w:name="_Toc532472407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34"/>
    </w:p>
    <w:p w14:paraId="1499D2B6" w14:textId="6C353EA5" w:rsidR="00983566" w:rsidRPr="00983566" w:rsidRDefault="00983566" w:rsidP="00983566">
      <w:pPr>
        <w:rPr>
          <w:rFonts w:ascii="Arial" w:hAnsi="Arial" w:cs="Arial"/>
          <w:b/>
          <w:sz w:val="20"/>
          <w:lang w:val="hr-HR"/>
        </w:rPr>
      </w:pPr>
      <w:r w:rsidRPr="00983566">
        <w:rPr>
          <w:rFonts w:ascii="Arial" w:hAnsi="Arial" w:cs="Arial"/>
          <w:b/>
          <w:sz w:val="20"/>
          <w:lang w:val="hr-HR"/>
        </w:rPr>
        <w:t>KORISNIK</w:t>
      </w:r>
    </w:p>
    <w:p w14:paraId="68169B9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4368E0E" w14:textId="77777777" w:rsidTr="00983566">
        <w:trPr>
          <w:trHeight w:hRule="exact" w:val="284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65BB9A9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7EE5F0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BFCF0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7630A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1A92DB" w14:textId="77777777" w:rsidTr="00983566">
        <w:trPr>
          <w:trHeight w:val="312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BF478D1" w14:textId="6E0D5F2A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id_korisnik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CCBB99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0E9B197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6F2CB4A2" w14:textId="771074BF" w:rsidR="00871058" w:rsidRPr="00871058" w:rsidRDefault="0098356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983566" w:rsidRPr="00871058" w14:paraId="11282E30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3809388" w14:textId="52ECFAE0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A8962F" w14:textId="2F484DA3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965161" w14:textId="6F3D9EBF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BCDAF1" w14:textId="79222E5C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korisnika</w:t>
            </w:r>
          </w:p>
        </w:tc>
      </w:tr>
      <w:tr w:rsidR="00983566" w:rsidRPr="00871058" w14:paraId="5D787098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D80AAB9" w14:textId="16B5D7F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prezime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C225964" w14:textId="0877C31D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CC3788" w14:textId="6857CBC0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B2CF5" w14:textId="03B59668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983566" w:rsidRPr="00871058" w14:paraId="619C713E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0845CE5" w14:textId="5D9A8B22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ECA9B1" w14:textId="1716A0CE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69F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8D08ED" w14:textId="28008747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</w:t>
            </w:r>
          </w:p>
        </w:tc>
      </w:tr>
      <w:tr w:rsidR="00983566" w:rsidRPr="00871058" w14:paraId="7508DB7B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9B14F2F" w14:textId="715C828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lozinka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79AFD" w14:textId="0F0668A9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4198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F8B1E" w14:textId="3C5BAB0E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 korisnika</w:t>
            </w:r>
          </w:p>
        </w:tc>
      </w:tr>
      <w:tr w:rsidR="00983566" w:rsidRPr="00871058" w14:paraId="66B2D60F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D8F8DD" w14:textId="4BBFF9E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</w:t>
            </w: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D027CC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3C48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4E66B66" w14:textId="1ADFA8F0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rezervacije korisnika</w:t>
            </w:r>
          </w:p>
        </w:tc>
      </w:tr>
      <w:tr w:rsidR="00983566" w:rsidRPr="00871058" w14:paraId="636FFDE4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5CAEB84" w14:textId="4611D12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04BA20A4" w14:textId="2D2454AA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382E674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FCFD6CA" w14:textId="176D5FF2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poruke</w:t>
            </w:r>
          </w:p>
        </w:tc>
      </w:tr>
    </w:tbl>
    <w:p w14:paraId="3BD4A5A6" w14:textId="77777777" w:rsidR="00983566" w:rsidRDefault="00983566"/>
    <w:p w14:paraId="67E3A2F9" w14:textId="77777777" w:rsidR="00983566" w:rsidRDefault="00983566"/>
    <w:p w14:paraId="6D66A2D4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15819867" w14:textId="2CB456B0" w:rsidR="00871058" w:rsidRPr="00871058" w:rsidRDefault="0098356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FEEDBACKTABLE</w:t>
      </w:r>
    </w:p>
    <w:p w14:paraId="27C064C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E90C6A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AE743C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0953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0A44D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FFB35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5B44EDF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3220D00" w14:textId="31B981AF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C59770A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1F38A3C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AEF3440" w14:textId="7EAB763A" w:rsidR="00871058" w:rsidRPr="00871058" w:rsidRDefault="00871058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83566">
              <w:rPr>
                <w:rFonts w:ascii="Arial" w:hAnsi="Arial" w:cs="Arial"/>
                <w:i/>
                <w:noProof/>
                <w:sz w:val="20"/>
                <w:lang w:val="hr-HR"/>
              </w:rPr>
              <w:t>poruke</w:t>
            </w:r>
          </w:p>
        </w:tc>
      </w:tr>
      <w:tr w:rsidR="00871058" w:rsidRPr="00871058" w14:paraId="6745EE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1428FC4" w14:textId="0A33F89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920202" w14:textId="34A50931" w:rsidR="00871058" w:rsidRPr="00871058" w:rsidRDefault="00871058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E33C75"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63DC39" w14:textId="3A5E7F08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0433DA" w14:textId="360D5FEB" w:rsidR="00E33C75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korisnka koji je ostavio poruku</w:t>
            </w:r>
          </w:p>
        </w:tc>
      </w:tr>
      <w:tr w:rsidR="00E33C75" w:rsidRPr="00871058" w14:paraId="0D56A9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CE51801" w14:textId="08D50AEE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BD690CA" w14:textId="5663EF94" w:rsidR="00E33C75" w:rsidRP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7D7898" w14:textId="7649A0BE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87FF37" w14:textId="01A882C0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 koji je ostavio poruku</w:t>
            </w:r>
          </w:p>
        </w:tc>
      </w:tr>
      <w:tr w:rsidR="00E33C75" w:rsidRPr="00871058" w14:paraId="2599B4C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442069" w14:textId="001DFB88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9C2281" w14:textId="3A55D0DA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E477D7" w14:textId="2D0F6A46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D6702A" w14:textId="436CD61F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 koji je ostavio poruku</w:t>
            </w:r>
          </w:p>
        </w:tc>
      </w:tr>
      <w:tr w:rsidR="00E33C75" w:rsidRPr="00871058" w14:paraId="7052911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117F479" w14:textId="09D48BA2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senderfeedback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F0ABC1F" w14:textId="2B805CF9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19DFB5F9" w14:textId="45EE6967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654DA97" w14:textId="664E603E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Poruka koju je korisnik ostavio</w:t>
            </w:r>
          </w:p>
        </w:tc>
      </w:tr>
    </w:tbl>
    <w:p w14:paraId="00CABAAD" w14:textId="3144C384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C6830AC" w14:textId="3A05AAEE" w:rsidR="00871058" w:rsidRPr="00871058" w:rsidRDefault="00E33C75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BOOKINGTABLE</w:t>
      </w:r>
    </w:p>
    <w:p w14:paraId="44202EA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CFB6DC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1AB48F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31BD6D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0DFA8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4FFF2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A059694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AF4E80" w14:textId="42394A29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634ADC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03BA2E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AE54E9C" w14:textId="45C7824B" w:rsidR="00871058" w:rsidRPr="00871058" w:rsidRDefault="00871058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33C75">
              <w:rPr>
                <w:rFonts w:ascii="Arial" w:hAnsi="Arial" w:cs="Arial"/>
                <w:i/>
                <w:noProof/>
                <w:sz w:val="20"/>
                <w:lang w:val="hr-HR"/>
              </w:rPr>
              <w:t>rezervacije</w:t>
            </w:r>
          </w:p>
        </w:tc>
      </w:tr>
      <w:tr w:rsidR="00871058" w:rsidRPr="00871058" w14:paraId="2F081DB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E98CA" w14:textId="18D98AA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83BD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C4DC695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EC8238A" w14:textId="34D8D365" w:rsidR="00871058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 koji se zeli rezervirati</w:t>
            </w:r>
          </w:p>
        </w:tc>
      </w:tr>
      <w:tr w:rsidR="00871058" w:rsidRPr="00871058" w14:paraId="6B1F13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568618C" w14:textId="19EC5343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bookingTheatre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732BEC" w14:textId="16DD4EBC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D68E47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105F27" w14:textId="12B4FBC2" w:rsidR="00871058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u kojoj se film prikaziva</w:t>
            </w:r>
          </w:p>
        </w:tc>
      </w:tr>
      <w:tr w:rsidR="00E33C75" w:rsidRPr="00871058" w14:paraId="63E16B70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22B39FC" w14:textId="078C210C" w:rsidR="00E33C75" w:rsidRPr="00871058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bookingType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5C450C" w14:textId="79A8A6F8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1C8A8" w14:textId="7D0173CF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0BB311" w14:textId="18EFB56C" w:rsidR="00E33C75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projekcije</w:t>
            </w:r>
          </w:p>
        </w:tc>
      </w:tr>
      <w:tr w:rsidR="00E33C75" w:rsidRPr="00871058" w14:paraId="0EF282D9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A41F832" w14:textId="010D197E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DB3A82" w14:textId="1F586EC3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604460" w14:textId="56973AF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2BE4B9" w14:textId="5B6328A4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projekcije</w:t>
            </w:r>
          </w:p>
        </w:tc>
      </w:tr>
      <w:tr w:rsidR="00E33C75" w:rsidRPr="00871058" w14:paraId="10BBBCF8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9D00146" w14:textId="4A517799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CDBBC2" w14:textId="74B84C9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A8FFCF" w14:textId="02BDB13C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46A6544" w14:textId="556AF9D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projekcije</w:t>
            </w:r>
          </w:p>
        </w:tc>
      </w:tr>
      <w:tr w:rsidR="00E33C75" w:rsidRPr="00871058" w14:paraId="24AC9C95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BF39FE9" w14:textId="246F4DF3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4A8BC2" w14:textId="502CF94D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E04A59" w14:textId="4244F14F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910D01" w14:textId="03FFB64E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korisnika </w:t>
            </w:r>
          </w:p>
        </w:tc>
      </w:tr>
      <w:tr w:rsidR="00E33C75" w:rsidRPr="00871058" w14:paraId="12AC8576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605C3E3" w14:textId="0506A830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38A353" w14:textId="4EA6538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5DE620D" w14:textId="69EA4B7A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64375C" w14:textId="040171DB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E33C75" w:rsidRPr="00871058" w14:paraId="50C4D28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4041FEC8" w14:textId="694C3591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bookingPNumber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ED81A25" w14:textId="121F39E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Varchar(12)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036FCEF8" w14:textId="5C5E67C0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363A52E" w14:textId="467995C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Broj mobitela korisnika</w:t>
            </w:r>
          </w:p>
        </w:tc>
      </w:tr>
    </w:tbl>
    <w:p w14:paraId="59E3A6D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0D846950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2BC8E86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55894037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0D7154AD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4FCA2A64" w14:textId="54FCFB40" w:rsidR="00871058" w:rsidRPr="00871058" w:rsidRDefault="0004028E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MOVIETABLE</w:t>
      </w:r>
    </w:p>
    <w:p w14:paraId="19C92B5A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8C3D0D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90DA2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0F29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DBD80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F1B54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1BF0070C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B307BFC" w14:textId="7FFC6C0E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E115A4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AC00BB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48E2361" w14:textId="1BC46C5E" w:rsidR="00871058" w:rsidRPr="00871058" w:rsidRDefault="0004028E" w:rsidP="0004028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871058" w:rsidRPr="00871058" w14:paraId="05F2270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24B23C9" w14:textId="1B677BEC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movieImg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A8BA58" w14:textId="6FB6C983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01CA7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C1F574" w14:textId="549EC64B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Slika filma</w:t>
            </w:r>
          </w:p>
        </w:tc>
      </w:tr>
      <w:tr w:rsidR="00871058" w:rsidRPr="00871058" w14:paraId="13F629F1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5D000C0" w14:textId="7E9CA9DA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7B98AFD" w14:textId="6E8C8337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15B91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6A9581" w14:textId="6AC6DB01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04028E" w:rsidRPr="00871058" w14:paraId="2EC50B39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C667BF" w14:textId="1CAE77ED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movieGenre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86D65E" w14:textId="2579C921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A8EAB" w14:textId="32D60B94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A00AA3" w14:textId="69CCA887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Zanr filma</w:t>
            </w:r>
          </w:p>
        </w:tc>
      </w:tr>
      <w:tr w:rsidR="0004028E" w:rsidRPr="00871058" w14:paraId="52A26EF7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1A03AC" w14:textId="427BA27C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movieDuration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BB3F3" w14:textId="4A44D81A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80362A4" w14:textId="58870DD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C2709" w14:textId="6B6A23EC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Trajanje filma</w:t>
            </w:r>
          </w:p>
        </w:tc>
      </w:tr>
      <w:tr w:rsidR="0004028E" w:rsidRPr="00871058" w14:paraId="4FA99F50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FB272E0" w14:textId="2EB6D27B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movieRelDate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EDDBBC" w14:textId="36DC0AE7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F138567" w14:textId="502C0D6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F18C8B" w14:textId="3FB7BCAD" w:rsidR="0004028E" w:rsidRPr="00871058" w:rsidRDefault="00406B91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objave filma</w:t>
            </w:r>
            <w:bookmarkStart w:id="35" w:name="_GoBack"/>
            <w:bookmarkEnd w:id="35"/>
          </w:p>
        </w:tc>
      </w:tr>
      <w:tr w:rsidR="0004028E" w:rsidRPr="00871058" w14:paraId="6700870B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1D633CC" w14:textId="4A2D18CA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movieDirector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DD8CD" w14:textId="1CE0C2BE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C2F316" w14:textId="450C4AF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458D5" w14:textId="61F10F9D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Producent filma</w:t>
            </w:r>
          </w:p>
        </w:tc>
      </w:tr>
      <w:tr w:rsidR="0004028E" w:rsidRPr="00871058" w14:paraId="27797D4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1F414C7E" w14:textId="4900E812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movieActors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2720530B" w14:textId="329B01C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1E1E9B99" w14:textId="03A4D84D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174404D1" w14:textId="77F0F60A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Glumci filma</w:t>
            </w:r>
          </w:p>
        </w:tc>
      </w:tr>
    </w:tbl>
    <w:p w14:paraId="65B3BF3E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3BBC97CF" w14:textId="721BCF12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4D18C01B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2B367AD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4D6FA72D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3F5589E1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3F62C482" w14:textId="0FDDFBB6" w:rsidR="00545217" w:rsidRPr="0004028E" w:rsidRDefault="00545217" w:rsidP="0004028E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</w:p>
    <w:p w14:paraId="4B198FE2" w14:textId="77777777" w:rsidR="00BB6D4C" w:rsidRPr="003C0AEF" w:rsidRDefault="00BB6D4C" w:rsidP="002644DE">
      <w:pPr>
        <w:pStyle w:val="InfoBlue"/>
        <w:rPr>
          <w:rFonts w:ascii="Arial" w:hAnsi="Arial" w:cs="Arial"/>
          <w:szCs w:val="22"/>
          <w:lang w:val="hr-HR"/>
        </w:rPr>
      </w:pPr>
    </w:p>
    <w:bookmarkEnd w:id="0"/>
    <w:p w14:paraId="2EB1B715" w14:textId="77777777" w:rsidR="00016866" w:rsidRPr="003C0AEF" w:rsidRDefault="00016866" w:rsidP="00016866">
      <w:pPr>
        <w:pStyle w:val="Tijeloteksta"/>
        <w:rPr>
          <w:rFonts w:ascii="Arial" w:hAnsi="Arial" w:cs="Arial"/>
          <w:szCs w:val="22"/>
          <w:lang w:val="hr-HR"/>
        </w:rPr>
      </w:pPr>
    </w:p>
    <w:sectPr w:rsidR="00016866" w:rsidRPr="003C0AEF" w:rsidSect="00772CE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57BC5" w14:textId="77777777" w:rsidR="005E377A" w:rsidRDefault="005E377A">
      <w:pPr>
        <w:spacing w:line="240" w:lineRule="auto"/>
      </w:pPr>
      <w:r>
        <w:separator/>
      </w:r>
    </w:p>
  </w:endnote>
  <w:endnote w:type="continuationSeparator" w:id="0">
    <w:p w14:paraId="373166C4" w14:textId="77777777" w:rsidR="005E377A" w:rsidRDefault="005E3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43405" w14:textId="77777777" w:rsidR="00983566" w:rsidRDefault="00983566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050C8F0B" w14:textId="77777777" w:rsidR="00983566" w:rsidRDefault="00983566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EA2AD" w14:textId="26856D1A" w:rsidR="00983566" w:rsidRPr="00F31CA6" w:rsidRDefault="00983566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406B91">
      <w:rPr>
        <w:rFonts w:ascii="Arial" w:hAnsi="Arial" w:cs="Arial"/>
        <w:noProof/>
      </w:rPr>
      <w:t>19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BA0D23F" wp14:editId="73AEAB8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78FF455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86497" w14:textId="77777777" w:rsidR="00983566" w:rsidRDefault="00983566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92932" w14:textId="77777777" w:rsidR="005E377A" w:rsidRDefault="005E377A">
      <w:pPr>
        <w:spacing w:line="240" w:lineRule="auto"/>
      </w:pPr>
      <w:r>
        <w:separator/>
      </w:r>
    </w:p>
  </w:footnote>
  <w:footnote w:type="continuationSeparator" w:id="0">
    <w:p w14:paraId="50D5EE1D" w14:textId="77777777" w:rsidR="005E377A" w:rsidRDefault="005E37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81077" w14:textId="77777777" w:rsidR="00983566" w:rsidRDefault="00983566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983566" w14:paraId="1E0F47D2" w14:textId="77777777" w:rsidTr="00D212DD">
      <w:tc>
        <w:tcPr>
          <w:tcW w:w="3095" w:type="dxa"/>
        </w:tcPr>
        <w:p w14:paraId="5DFC9120" w14:textId="77777777" w:rsidR="00983566" w:rsidRDefault="00983566" w:rsidP="00545A77">
          <w:pPr>
            <w:pStyle w:val="Zaglavlje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distT="0" distB="0" distL="0" distR="0" wp14:anchorId="71DEA857" wp14:editId="05ED0B38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3D58680B" w14:textId="77777777" w:rsidR="00983566" w:rsidRDefault="00983566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71D40F53" wp14:editId="6F5CD4E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39C4BA9" w14:textId="77777777" w:rsidR="00983566" w:rsidRDefault="00983566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576024D7" wp14:editId="1E72293E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30A52" w14:textId="77777777" w:rsidR="00983566" w:rsidRDefault="00983566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65EFCD1E" w14:textId="77777777" w:rsidR="00983566" w:rsidRDefault="00983566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3B9CF63A" w14:textId="77777777" w:rsidR="00983566" w:rsidRPr="00FE1B72" w:rsidRDefault="00983566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566" w:rsidRPr="00F31CA6" w14:paraId="10D8AA77" w14:textId="77777777" w:rsidTr="00545A77">
      <w:tc>
        <w:tcPr>
          <w:tcW w:w="6379" w:type="dxa"/>
        </w:tcPr>
        <w:p w14:paraId="7D903469" w14:textId="537CE923" w:rsidR="00983566" w:rsidRPr="00545A77" w:rsidRDefault="00983566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rezervacija karti za kino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20379EED" w14:textId="77777777" w:rsidR="00983566" w:rsidRPr="00545A77" w:rsidRDefault="00983566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983566" w:rsidRPr="00F31CA6" w14:paraId="60F20A58" w14:textId="77777777" w:rsidTr="00545A77">
      <w:tc>
        <w:tcPr>
          <w:tcW w:w="6379" w:type="dxa"/>
        </w:tcPr>
        <w:p w14:paraId="63104BD4" w14:textId="77777777" w:rsidR="00983566" w:rsidRPr="00545A77" w:rsidRDefault="00983566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0339F17D" w14:textId="37B55285" w:rsidR="00983566" w:rsidRPr="00545A77" w:rsidRDefault="00983566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</w:t>
          </w:r>
          <w:r>
            <w:rPr>
              <w:rFonts w:ascii="Arial" w:hAnsi="Arial" w:cs="Arial"/>
              <w:i/>
            </w:rPr>
            <w:t>22.01.2021.</w:t>
          </w:r>
        </w:p>
      </w:tc>
    </w:tr>
  </w:tbl>
  <w:p w14:paraId="4083CC2E" w14:textId="77777777" w:rsidR="00983566" w:rsidRPr="00F31CA6" w:rsidRDefault="00983566" w:rsidP="004469B1">
    <w:pPr>
      <w:pStyle w:val="Zaglavlje"/>
      <w:jc w:val="center"/>
      <w:rPr>
        <w:rFonts w:ascii="Arial" w:hAnsi="Arial" w:cs="Arial"/>
      </w:rPr>
    </w:pPr>
  </w:p>
  <w:p w14:paraId="1B3CD502" w14:textId="77777777" w:rsidR="00983566" w:rsidRPr="00F31CA6" w:rsidRDefault="00983566" w:rsidP="00545217">
    <w:pPr>
      <w:pStyle w:val="Zaglavlje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CA500E6" wp14:editId="0120351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75A350C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33581" w14:textId="77777777" w:rsidR="00983566" w:rsidRDefault="00983566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250D0"/>
    <w:multiLevelType w:val="hybridMultilevel"/>
    <w:tmpl w:val="2A0C78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222EC8"/>
    <w:multiLevelType w:val="hybridMultilevel"/>
    <w:tmpl w:val="BB262B6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6" w15:restartNumberingAfterBreak="0">
    <w:nsid w:val="3C51270D"/>
    <w:multiLevelType w:val="multilevel"/>
    <w:tmpl w:val="B5CC0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684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68D42C7"/>
    <w:multiLevelType w:val="hybridMultilevel"/>
    <w:tmpl w:val="F80EEE7A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1D340E"/>
    <w:multiLevelType w:val="hybridMultilevel"/>
    <w:tmpl w:val="9160B8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28"/>
  </w:num>
  <w:num w:numId="4">
    <w:abstractNumId w:val="24"/>
  </w:num>
  <w:num w:numId="5">
    <w:abstractNumId w:val="6"/>
  </w:num>
  <w:num w:numId="6">
    <w:abstractNumId w:val="22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9"/>
  </w:num>
  <w:num w:numId="11">
    <w:abstractNumId w:val="19"/>
  </w:num>
  <w:num w:numId="12">
    <w:abstractNumId w:val="25"/>
  </w:num>
  <w:num w:numId="13">
    <w:abstractNumId w:val="17"/>
  </w:num>
  <w:num w:numId="14">
    <w:abstractNumId w:val="29"/>
  </w:num>
  <w:num w:numId="15">
    <w:abstractNumId w:val="27"/>
  </w:num>
  <w:num w:numId="16">
    <w:abstractNumId w:val="14"/>
  </w:num>
  <w:num w:numId="17">
    <w:abstractNumId w:val="5"/>
  </w:num>
  <w:num w:numId="18">
    <w:abstractNumId w:val="4"/>
  </w:num>
  <w:num w:numId="19">
    <w:abstractNumId w:val="12"/>
  </w:num>
  <w:num w:numId="20">
    <w:abstractNumId w:val="18"/>
  </w:num>
  <w:num w:numId="21">
    <w:abstractNumId w:val="21"/>
  </w:num>
  <w:num w:numId="22">
    <w:abstractNumId w:val="3"/>
  </w:num>
  <w:num w:numId="23">
    <w:abstractNumId w:val="16"/>
  </w:num>
  <w:num w:numId="24">
    <w:abstractNumId w:val="10"/>
  </w:num>
  <w:num w:numId="25">
    <w:abstractNumId w:val="30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8"/>
  </w:num>
  <w:num w:numId="28">
    <w:abstractNumId w:val="20"/>
  </w:num>
  <w:num w:numId="29">
    <w:abstractNumId w:val="11"/>
  </w:num>
  <w:num w:numId="30">
    <w:abstractNumId w:val="23"/>
  </w:num>
  <w:num w:numId="31">
    <w:abstractNumId w:val="13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028E"/>
    <w:rsid w:val="000475A3"/>
    <w:rsid w:val="000507AD"/>
    <w:rsid w:val="000555DE"/>
    <w:rsid w:val="000632BE"/>
    <w:rsid w:val="00070800"/>
    <w:rsid w:val="00070969"/>
    <w:rsid w:val="000803A0"/>
    <w:rsid w:val="0008270B"/>
    <w:rsid w:val="00082D4D"/>
    <w:rsid w:val="00092815"/>
    <w:rsid w:val="000950FE"/>
    <w:rsid w:val="000A42BB"/>
    <w:rsid w:val="000B2FD6"/>
    <w:rsid w:val="000C27F2"/>
    <w:rsid w:val="000C6B0C"/>
    <w:rsid w:val="000E0065"/>
    <w:rsid w:val="000E4710"/>
    <w:rsid w:val="000E7CAA"/>
    <w:rsid w:val="000F0B60"/>
    <w:rsid w:val="000F33FF"/>
    <w:rsid w:val="000F38E0"/>
    <w:rsid w:val="001115FC"/>
    <w:rsid w:val="00111B00"/>
    <w:rsid w:val="001153FD"/>
    <w:rsid w:val="00123E86"/>
    <w:rsid w:val="0013773E"/>
    <w:rsid w:val="00156079"/>
    <w:rsid w:val="00160CD1"/>
    <w:rsid w:val="00171E50"/>
    <w:rsid w:val="00172933"/>
    <w:rsid w:val="00181092"/>
    <w:rsid w:val="001829F1"/>
    <w:rsid w:val="001902C5"/>
    <w:rsid w:val="00193A85"/>
    <w:rsid w:val="001A4A70"/>
    <w:rsid w:val="001A4DDE"/>
    <w:rsid w:val="001A7BBA"/>
    <w:rsid w:val="001B3FAC"/>
    <w:rsid w:val="001B560F"/>
    <w:rsid w:val="001B7811"/>
    <w:rsid w:val="001D1C41"/>
    <w:rsid w:val="001E605B"/>
    <w:rsid w:val="001E6656"/>
    <w:rsid w:val="001F056B"/>
    <w:rsid w:val="001F14C5"/>
    <w:rsid w:val="001F3F87"/>
    <w:rsid w:val="001F41D6"/>
    <w:rsid w:val="001F61BD"/>
    <w:rsid w:val="00200625"/>
    <w:rsid w:val="002114B5"/>
    <w:rsid w:val="00213BE3"/>
    <w:rsid w:val="00214D9B"/>
    <w:rsid w:val="002172F8"/>
    <w:rsid w:val="00220CC8"/>
    <w:rsid w:val="00226321"/>
    <w:rsid w:val="0023072A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57EE4"/>
    <w:rsid w:val="00262A9F"/>
    <w:rsid w:val="002644DE"/>
    <w:rsid w:val="0026577B"/>
    <w:rsid w:val="00273595"/>
    <w:rsid w:val="00273987"/>
    <w:rsid w:val="0027780B"/>
    <w:rsid w:val="002823DD"/>
    <w:rsid w:val="002860D1"/>
    <w:rsid w:val="00290860"/>
    <w:rsid w:val="00292A66"/>
    <w:rsid w:val="00295E5C"/>
    <w:rsid w:val="002A052F"/>
    <w:rsid w:val="002A0CD1"/>
    <w:rsid w:val="002B2356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39F4"/>
    <w:rsid w:val="00376B35"/>
    <w:rsid w:val="00386618"/>
    <w:rsid w:val="00391221"/>
    <w:rsid w:val="00395BD2"/>
    <w:rsid w:val="003A3C06"/>
    <w:rsid w:val="003B54C9"/>
    <w:rsid w:val="003B6ED3"/>
    <w:rsid w:val="003C0AEF"/>
    <w:rsid w:val="003C37AE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06B91"/>
    <w:rsid w:val="004140EA"/>
    <w:rsid w:val="004163A1"/>
    <w:rsid w:val="00427986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4BFC"/>
    <w:rsid w:val="00494852"/>
    <w:rsid w:val="0049783D"/>
    <w:rsid w:val="004A24B9"/>
    <w:rsid w:val="004A4785"/>
    <w:rsid w:val="004C07CD"/>
    <w:rsid w:val="004D4D74"/>
    <w:rsid w:val="004E35A4"/>
    <w:rsid w:val="004E4BC2"/>
    <w:rsid w:val="004E4C69"/>
    <w:rsid w:val="004F136B"/>
    <w:rsid w:val="004F6C15"/>
    <w:rsid w:val="004F7589"/>
    <w:rsid w:val="0050014F"/>
    <w:rsid w:val="00500CD8"/>
    <w:rsid w:val="00501DB7"/>
    <w:rsid w:val="00517A20"/>
    <w:rsid w:val="0052151A"/>
    <w:rsid w:val="005270D2"/>
    <w:rsid w:val="00531E8F"/>
    <w:rsid w:val="0054418F"/>
    <w:rsid w:val="00545217"/>
    <w:rsid w:val="00545A77"/>
    <w:rsid w:val="00547042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A1A"/>
    <w:rsid w:val="0058237A"/>
    <w:rsid w:val="0058521F"/>
    <w:rsid w:val="005854C5"/>
    <w:rsid w:val="005873DC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C3E47"/>
    <w:rsid w:val="005D0CE2"/>
    <w:rsid w:val="005D3388"/>
    <w:rsid w:val="005E045B"/>
    <w:rsid w:val="005E118B"/>
    <w:rsid w:val="005E236E"/>
    <w:rsid w:val="005E377A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93862"/>
    <w:rsid w:val="006A03E5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20660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8B2"/>
    <w:rsid w:val="00840A6B"/>
    <w:rsid w:val="008559C3"/>
    <w:rsid w:val="008671A9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4154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7290"/>
    <w:rsid w:val="00951E86"/>
    <w:rsid w:val="009535D1"/>
    <w:rsid w:val="00960C76"/>
    <w:rsid w:val="00965027"/>
    <w:rsid w:val="009760C5"/>
    <w:rsid w:val="00980937"/>
    <w:rsid w:val="00983483"/>
    <w:rsid w:val="00983566"/>
    <w:rsid w:val="00990040"/>
    <w:rsid w:val="00993434"/>
    <w:rsid w:val="00997D5A"/>
    <w:rsid w:val="009A19A2"/>
    <w:rsid w:val="009A2875"/>
    <w:rsid w:val="009A3132"/>
    <w:rsid w:val="009B1B98"/>
    <w:rsid w:val="009B3408"/>
    <w:rsid w:val="009B5312"/>
    <w:rsid w:val="009B7AFD"/>
    <w:rsid w:val="009C47B4"/>
    <w:rsid w:val="009C4A64"/>
    <w:rsid w:val="009D1ECB"/>
    <w:rsid w:val="009D3B10"/>
    <w:rsid w:val="009D5E4F"/>
    <w:rsid w:val="009E0835"/>
    <w:rsid w:val="009E215B"/>
    <w:rsid w:val="009E3E2D"/>
    <w:rsid w:val="009E72AB"/>
    <w:rsid w:val="009F1574"/>
    <w:rsid w:val="009F57D2"/>
    <w:rsid w:val="00A12A30"/>
    <w:rsid w:val="00A13A5B"/>
    <w:rsid w:val="00A23D66"/>
    <w:rsid w:val="00A3013C"/>
    <w:rsid w:val="00A53D5F"/>
    <w:rsid w:val="00A53EAD"/>
    <w:rsid w:val="00A54806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94833"/>
    <w:rsid w:val="00AA196C"/>
    <w:rsid w:val="00AA4C3B"/>
    <w:rsid w:val="00AB0D27"/>
    <w:rsid w:val="00AB5246"/>
    <w:rsid w:val="00AB7892"/>
    <w:rsid w:val="00AC3394"/>
    <w:rsid w:val="00AC4D69"/>
    <w:rsid w:val="00AF0457"/>
    <w:rsid w:val="00AF0C80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4416D"/>
    <w:rsid w:val="00B507FB"/>
    <w:rsid w:val="00B52115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36F4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67CD1"/>
    <w:rsid w:val="00C67F65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3E84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65319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3C75"/>
    <w:rsid w:val="00E34479"/>
    <w:rsid w:val="00E3661B"/>
    <w:rsid w:val="00E36CD3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0727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47A0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84D10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D02FF7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0039-3AB6-43D3-B417-37FBDB279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333</TotalTime>
  <Pages>22</Pages>
  <Words>3056</Words>
  <Characters>17422</Characters>
  <Application>Microsoft Office Word</Application>
  <DocSecurity>0</DocSecurity>
  <Lines>145</Lines>
  <Paragraphs>40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20438</CharactersWithSpaces>
  <SharedDoc>false</SharedDoc>
  <HLinks>
    <vt:vector size="372" baseType="variant">
      <vt:variant>
        <vt:i4>2752570</vt:i4>
      </vt:variant>
      <vt:variant>
        <vt:i4>288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285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282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279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276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273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270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267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237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234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231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228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225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222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219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216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4391000</vt:i4>
      </vt:variant>
      <vt:variant>
        <vt:i4>207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_Toc370005184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_Toc370005183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_Toc370005182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_Toc370005181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_Toc370005180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_Toc370005179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_Toc370005178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_Toc370005177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_Toc370005176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_Toc370005175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_Toc370005174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_Toc370005173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_Toc370005172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_Toc370005171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_Toc370005170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_Toc370005169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_Toc370005168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_Toc370005167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_Toc370005166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_Toc370005165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_Toc370005164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_Toc370005163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_Toc370005162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_Toc370005161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_Toc370005160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_Toc370005159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_Toc370005158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_Toc370005157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_Toc370005156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_Toc370005155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_Toc370005154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_Toc370005153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_Toc370005152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_Toc370005151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Helena Zeko</cp:lastModifiedBy>
  <cp:revision>16</cp:revision>
  <cp:lastPrinted>2012-01-12T10:01:00Z</cp:lastPrinted>
  <dcterms:created xsi:type="dcterms:W3CDTF">2021-01-22T16:38:00Z</dcterms:created>
  <dcterms:modified xsi:type="dcterms:W3CDTF">2021-01-25T14:05:00Z</dcterms:modified>
</cp:coreProperties>
</file>